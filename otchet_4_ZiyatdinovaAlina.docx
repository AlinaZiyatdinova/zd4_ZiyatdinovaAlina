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E3CE" w14:textId="77777777" w:rsidR="0075018D" w:rsidRPr="00D149A8" w:rsidRDefault="00F127D7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1157A9" wp14:editId="4A5CA45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D457C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8" o:title="эмблема ЕКТС 2009"/>
                </v:shape>
              </v:group>
            </w:pict>
          </mc:Fallback>
        </mc:AlternateContent>
      </w:r>
      <w:r w:rsidR="0075018D" w:rsidRPr="00D149A8">
        <w:rPr>
          <w:rFonts w:cs="Times New Roman"/>
          <w:szCs w:val="28"/>
        </w:rPr>
        <w:t xml:space="preserve">Министерство образования и </w:t>
      </w:r>
      <w:r w:rsidR="00A64B5A" w:rsidRPr="00D149A8">
        <w:rPr>
          <w:rFonts w:cs="Times New Roman"/>
          <w:szCs w:val="28"/>
        </w:rPr>
        <w:t>моло</w:t>
      </w:r>
      <w:r w:rsidR="00CD2316" w:rsidRPr="00D149A8">
        <w:rPr>
          <w:rFonts w:cs="Times New Roman"/>
          <w:szCs w:val="28"/>
        </w:rPr>
        <w:t>дежной политики</w:t>
      </w:r>
      <w:r w:rsidR="0075018D" w:rsidRPr="00D149A8">
        <w:rPr>
          <w:rFonts w:cs="Times New Roman"/>
          <w:szCs w:val="28"/>
        </w:rPr>
        <w:t xml:space="preserve"> Свердловской области</w:t>
      </w:r>
    </w:p>
    <w:p w14:paraId="6EA838AA" w14:textId="77777777" w:rsidR="0075018D" w:rsidRPr="00D149A8" w:rsidRDefault="0075018D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14:paraId="4692C213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072C3789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465B3413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33E9844F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2085A883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429E6CF3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52C68B6E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25DFDD0B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182FBFEC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7AE27ACD" w14:textId="504E8092" w:rsidR="0075018D" w:rsidRPr="00D149A8" w:rsidRDefault="0075018D" w:rsidP="00AE0F3B">
      <w:pPr>
        <w:jc w:val="center"/>
        <w:rPr>
          <w:rFonts w:cs="Times New Roman"/>
          <w:szCs w:val="28"/>
        </w:rPr>
      </w:pPr>
      <w:proofErr w:type="gramStart"/>
      <w:r w:rsidRPr="00D149A8">
        <w:rPr>
          <w:rFonts w:cs="Times New Roman"/>
          <w:szCs w:val="28"/>
        </w:rPr>
        <w:t xml:space="preserve">Отчёт </w:t>
      </w:r>
      <w:r w:rsidR="00AE0F3B">
        <w:rPr>
          <w:rFonts w:cs="Times New Roman"/>
          <w:szCs w:val="28"/>
        </w:rPr>
        <w:t xml:space="preserve"> </w:t>
      </w:r>
      <w:r w:rsidRPr="00D149A8">
        <w:rPr>
          <w:rFonts w:cs="Times New Roman"/>
          <w:szCs w:val="28"/>
        </w:rPr>
        <w:t>«</w:t>
      </w:r>
      <w:proofErr w:type="gramEnd"/>
      <w:r w:rsidR="00AE0F3B">
        <w:rPr>
          <w:rFonts w:cs="Times New Roman"/>
          <w:b/>
          <w:color w:val="FF0000"/>
          <w:szCs w:val="28"/>
        </w:rPr>
        <w:t>Практическая работа №</w:t>
      </w:r>
      <w:r w:rsidR="009F2A0A">
        <w:rPr>
          <w:rFonts w:cs="Times New Roman"/>
          <w:b/>
          <w:color w:val="FF0000"/>
          <w:szCs w:val="28"/>
        </w:rPr>
        <w:t>4</w:t>
      </w:r>
      <w:r w:rsidRPr="00D149A8">
        <w:rPr>
          <w:rFonts w:cs="Times New Roman"/>
          <w:szCs w:val="28"/>
        </w:rPr>
        <w:t>»</w:t>
      </w:r>
    </w:p>
    <w:p w14:paraId="5D8E01E8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2BEC0FCD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1A27023E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658DC509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0ACCD32C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6ECDFDD9" w14:textId="77777777" w:rsidR="0075018D" w:rsidRPr="00D149A8" w:rsidRDefault="0075018D" w:rsidP="0075018D">
      <w:pPr>
        <w:rPr>
          <w:rFonts w:cs="Times New Roman"/>
          <w:szCs w:val="28"/>
        </w:rPr>
      </w:pPr>
    </w:p>
    <w:p w14:paraId="6F9056E1" w14:textId="77777777" w:rsidR="0075018D" w:rsidRDefault="0075018D" w:rsidP="0075018D">
      <w:pPr>
        <w:rPr>
          <w:rFonts w:cs="Times New Roman"/>
          <w:szCs w:val="28"/>
        </w:rPr>
      </w:pPr>
    </w:p>
    <w:p w14:paraId="0F61E90E" w14:textId="77777777" w:rsidR="00FD5DA9" w:rsidRPr="00D149A8" w:rsidRDefault="00FD5DA9" w:rsidP="0075018D">
      <w:pPr>
        <w:rPr>
          <w:rFonts w:cs="Times New Roman"/>
          <w:szCs w:val="28"/>
        </w:rPr>
      </w:pPr>
    </w:p>
    <w:p w14:paraId="3A36868B" w14:textId="77777777" w:rsidR="0075018D" w:rsidRPr="00004E03" w:rsidRDefault="0075018D" w:rsidP="0075018D">
      <w:pPr>
        <w:jc w:val="right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Выполнил</w:t>
      </w:r>
      <w:r w:rsidR="00AE0F3B">
        <w:rPr>
          <w:rFonts w:cs="Times New Roman"/>
          <w:szCs w:val="28"/>
        </w:rPr>
        <w:t>а</w:t>
      </w:r>
      <w:r w:rsidRPr="00D149A8">
        <w:rPr>
          <w:rFonts w:cs="Times New Roman"/>
          <w:szCs w:val="28"/>
        </w:rPr>
        <w:t xml:space="preserve">: </w:t>
      </w:r>
      <w:proofErr w:type="spellStart"/>
      <w:r w:rsidR="00AE0F3B">
        <w:rPr>
          <w:rFonts w:cs="Times New Roman"/>
          <w:szCs w:val="28"/>
        </w:rPr>
        <w:t>З</w:t>
      </w:r>
      <w:r w:rsidR="00FD5DA9">
        <w:rPr>
          <w:rFonts w:cs="Times New Roman"/>
          <w:szCs w:val="28"/>
        </w:rPr>
        <w:t>иятдинова</w:t>
      </w:r>
      <w:proofErr w:type="spellEnd"/>
      <w:r w:rsidR="00FD5DA9">
        <w:rPr>
          <w:rFonts w:cs="Times New Roman"/>
          <w:szCs w:val="28"/>
        </w:rPr>
        <w:t xml:space="preserve"> Алина </w:t>
      </w:r>
      <w:proofErr w:type="spellStart"/>
      <w:r w:rsidR="00FD5DA9">
        <w:rPr>
          <w:rFonts w:cs="Times New Roman"/>
          <w:szCs w:val="28"/>
        </w:rPr>
        <w:t>Ленаровна</w:t>
      </w:r>
      <w:proofErr w:type="spellEnd"/>
    </w:p>
    <w:p w14:paraId="58D44EC6" w14:textId="77777777" w:rsidR="00AE0F3B" w:rsidRDefault="00AE0F3B" w:rsidP="00AE0F3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 ПР-3</w:t>
      </w:r>
      <w:r w:rsidR="003D4F86">
        <w:rPr>
          <w:rFonts w:cs="Times New Roman"/>
          <w:szCs w:val="28"/>
        </w:rPr>
        <w:t>1</w:t>
      </w:r>
    </w:p>
    <w:p w14:paraId="771DAC2F" w14:textId="6EA73C86" w:rsidR="00AE0F3B" w:rsidRDefault="00AE0F3B" w:rsidP="0075018D">
      <w:pPr>
        <w:jc w:val="center"/>
        <w:rPr>
          <w:rFonts w:cs="Times New Roman"/>
          <w:szCs w:val="28"/>
        </w:rPr>
      </w:pPr>
    </w:p>
    <w:p w14:paraId="20C9D891" w14:textId="77777777" w:rsidR="009F2A0A" w:rsidRDefault="009F2A0A" w:rsidP="0075018D">
      <w:pPr>
        <w:jc w:val="center"/>
        <w:rPr>
          <w:rFonts w:cs="Times New Roman"/>
          <w:szCs w:val="28"/>
        </w:rPr>
      </w:pPr>
    </w:p>
    <w:p w14:paraId="48638494" w14:textId="77777777" w:rsidR="005F4875" w:rsidRPr="00D149A8" w:rsidRDefault="0075018D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20</w:t>
      </w:r>
      <w:r w:rsidR="00CD2316" w:rsidRPr="00D149A8">
        <w:rPr>
          <w:rFonts w:cs="Times New Roman"/>
          <w:szCs w:val="28"/>
        </w:rPr>
        <w:t>2</w:t>
      </w:r>
      <w:r w:rsidR="00FD5DA9">
        <w:rPr>
          <w:rFonts w:cs="Times New Roman"/>
          <w:szCs w:val="28"/>
        </w:rPr>
        <w:t>3</w:t>
      </w:r>
    </w:p>
    <w:p w14:paraId="6FA225C3" w14:textId="77777777" w:rsidR="002C4EB9" w:rsidRDefault="009636CD" w:rsidP="00004E0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EB9" w14:paraId="06D151F7" w14:textId="77777777" w:rsidTr="002C4EB9">
        <w:tc>
          <w:tcPr>
            <w:tcW w:w="9345" w:type="dxa"/>
          </w:tcPr>
          <w:p w14:paraId="306AA88F" w14:textId="00B5B1FF" w:rsidR="002C4EB9" w:rsidRPr="002C4EB9" w:rsidRDefault="002C4EB9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cs="Times New Roman"/>
                <w:b/>
                <w:szCs w:val="28"/>
                <w:lang w:val="en-US"/>
              </w:rPr>
              <w:t>build.gradle</w:t>
            </w:r>
            <w:proofErr w:type="spellEnd"/>
            <w:proofErr w:type="gramEnd"/>
          </w:p>
        </w:tc>
      </w:tr>
      <w:tr w:rsidR="002C4EB9" w:rsidRPr="002C4EB9" w14:paraId="2FC4534E" w14:textId="77777777" w:rsidTr="002C4EB9">
        <w:tc>
          <w:tcPr>
            <w:tcW w:w="9345" w:type="dxa"/>
          </w:tcPr>
          <w:p w14:paraId="3367423D" w14:textId="77777777" w:rsidR="002C4EB9" w:rsidRPr="002C4EB9" w:rsidRDefault="002C4EB9" w:rsidP="002C4EB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plugins </w:t>
            </w:r>
            <w:r w:rsidRPr="002C4EB9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{</w:t>
            </w:r>
            <w:r w:rsidRPr="002C4EB9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id </w:t>
            </w:r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proofErr w:type="gramStart"/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com.android</w:t>
            </w:r>
            <w:proofErr w:type="gramEnd"/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.application</w:t>
            </w:r>
            <w:proofErr w:type="spellEnd"/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version </w:t>
            </w:r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'7.3.1'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apply </w:t>
            </w:r>
            <w:r w:rsidRPr="002C4E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false</w:t>
            </w:r>
            <w:r w:rsidRPr="002C4E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id </w:t>
            </w:r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com.android.library</w:t>
            </w:r>
            <w:proofErr w:type="spellEnd"/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version </w:t>
            </w:r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'7.3.1'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apply </w:t>
            </w:r>
            <w:r w:rsidRPr="002C4E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false</w:t>
            </w:r>
            <w:r w:rsidRPr="002C4E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id </w:t>
            </w:r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org.jetbrains.kotlin.android</w:t>
            </w:r>
            <w:proofErr w:type="spellEnd"/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version </w:t>
            </w:r>
            <w:r w:rsidRPr="002C4EB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'1.7.20' </w:t>
            </w:r>
            <w:r w:rsidRPr="002C4EB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apply </w:t>
            </w:r>
            <w:r w:rsidRPr="002C4E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false</w:t>
            </w:r>
            <w:r w:rsidRPr="002C4EB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2C4EB9">
              <w:rPr>
                <w:rFonts w:ascii="Courier New" w:eastAsia="Times New Roman" w:hAnsi="Courier New" w:cs="Courier New"/>
                <w:b/>
                <w:bCs/>
                <w:color w:val="A9B7C6"/>
                <w:sz w:val="20"/>
                <w:szCs w:val="20"/>
                <w:lang w:val="en-US" w:eastAsia="ru-RU"/>
              </w:rPr>
              <w:t>}</w:t>
            </w:r>
          </w:p>
          <w:p w14:paraId="091B25BD" w14:textId="77777777" w:rsidR="002C4EB9" w:rsidRDefault="002C4EB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  <w:p w14:paraId="2742264E" w14:textId="4E399D72" w:rsidR="002C4EB9" w:rsidRPr="002C4EB9" w:rsidRDefault="002C4EB9" w:rsidP="002C4EB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C4EB9">
              <w:rPr>
                <w:color w:val="A9B7C6"/>
                <w:lang w:val="en-US"/>
              </w:rPr>
              <w:t xml:space="preserve">plugins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A9B7C6"/>
                <w:lang w:val="en-US"/>
              </w:rPr>
              <w:t xml:space="preserve">id </w:t>
            </w:r>
            <w:r w:rsidRPr="002C4EB9">
              <w:rPr>
                <w:color w:val="6A8759"/>
                <w:lang w:val="en-US"/>
              </w:rPr>
              <w:t>'</w:t>
            </w:r>
            <w:proofErr w:type="spellStart"/>
            <w:r w:rsidRPr="002C4EB9">
              <w:rPr>
                <w:color w:val="6A8759"/>
                <w:lang w:val="en-US"/>
              </w:rPr>
              <w:t>com.android.application</w:t>
            </w:r>
            <w:proofErr w:type="spellEnd"/>
            <w:r w:rsidRPr="002C4EB9">
              <w:rPr>
                <w:color w:val="6A8759"/>
                <w:lang w:val="en-US"/>
              </w:rPr>
              <w:t>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r w:rsidRPr="002C4EB9">
              <w:rPr>
                <w:color w:val="A9B7C6"/>
                <w:lang w:val="en-US"/>
              </w:rPr>
              <w:t xml:space="preserve">id </w:t>
            </w:r>
            <w:r w:rsidRPr="002C4EB9">
              <w:rPr>
                <w:color w:val="6A8759"/>
                <w:lang w:val="en-US"/>
              </w:rPr>
              <w:t>'</w:t>
            </w:r>
            <w:proofErr w:type="spellStart"/>
            <w:r w:rsidRPr="002C4EB9">
              <w:rPr>
                <w:color w:val="6A8759"/>
                <w:lang w:val="en-US"/>
              </w:rPr>
              <w:t>org.jetbrains.kotlin.android</w:t>
            </w:r>
            <w:proofErr w:type="spellEnd"/>
            <w:r w:rsidRPr="002C4EB9">
              <w:rPr>
                <w:color w:val="6A8759"/>
                <w:lang w:val="en-US"/>
              </w:rPr>
              <w:t>'</w:t>
            </w:r>
            <w:r w:rsidRPr="002C4EB9">
              <w:rPr>
                <w:color w:val="6A8759"/>
                <w:lang w:val="en-US"/>
              </w:rPr>
              <w:br/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</w:r>
            <w:r w:rsidRPr="002C4EB9">
              <w:rPr>
                <w:b/>
                <w:bCs/>
                <w:color w:val="A9B7C6"/>
                <w:lang w:val="en-US"/>
              </w:rPr>
              <w:br/>
            </w:r>
            <w:r w:rsidRPr="002C4EB9">
              <w:rPr>
                <w:color w:val="A9B7C6"/>
                <w:lang w:val="en-US"/>
              </w:rPr>
              <w:t xml:space="preserve">android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A9B7C6"/>
                <w:lang w:val="en-US"/>
              </w:rPr>
              <w:t xml:space="preserve">namespace </w:t>
            </w:r>
            <w:r w:rsidRPr="002C4EB9">
              <w:rPr>
                <w:color w:val="6A8759"/>
                <w:lang w:val="en-US"/>
              </w:rPr>
              <w:t>'com.example.prakt_19_1'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A9B7C6"/>
                <w:lang w:val="en-US"/>
              </w:rPr>
              <w:t>compileSdk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897BB"/>
                <w:lang w:val="en-US"/>
              </w:rPr>
              <w:t>32</w:t>
            </w:r>
            <w:r w:rsidRPr="002C4EB9">
              <w:rPr>
                <w:color w:val="6897BB"/>
                <w:lang w:val="en-US"/>
              </w:rPr>
              <w:br/>
            </w:r>
            <w:r w:rsidRPr="002C4EB9">
              <w:rPr>
                <w:color w:val="6897BB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defaultConfig</w:t>
            </w:r>
            <w:proofErr w:type="spellEnd"/>
            <w:r w:rsidRPr="002C4EB9">
              <w:rPr>
                <w:color w:val="9876AA"/>
                <w:lang w:val="en-US"/>
              </w:rPr>
              <w:t xml:space="preserve">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applicationId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A8759"/>
                <w:lang w:val="en-US"/>
              </w:rPr>
              <w:t>"com.example.prakt_19_1"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minSdk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897BB"/>
                <w:lang w:val="en-US"/>
              </w:rPr>
              <w:t>21</w:t>
            </w:r>
            <w:r w:rsidRPr="002C4EB9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targetSdk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897BB"/>
                <w:lang w:val="en-US"/>
              </w:rPr>
              <w:t>32</w:t>
            </w:r>
            <w:r w:rsidRPr="002C4EB9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versionCode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897BB"/>
                <w:lang w:val="en-US"/>
              </w:rPr>
              <w:t>1</w:t>
            </w:r>
            <w:r w:rsidRPr="002C4EB9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versionName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A8759"/>
                <w:lang w:val="en-US"/>
              </w:rPr>
              <w:t>"1.0"</w:t>
            </w:r>
            <w:r w:rsidRPr="002C4EB9">
              <w:rPr>
                <w:color w:val="6A8759"/>
                <w:lang w:val="en-US"/>
              </w:rPr>
              <w:br/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testInstrumentationRunner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A8759"/>
                <w:lang w:val="en-US"/>
              </w:rPr>
              <w:t>"</w:t>
            </w:r>
            <w:proofErr w:type="spellStart"/>
            <w:r w:rsidRPr="002C4EB9">
              <w:rPr>
                <w:color w:val="6A8759"/>
                <w:lang w:val="en-US"/>
              </w:rPr>
              <w:t>android.support.test.runner.AndroidJUnitRunner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buildTypes</w:t>
            </w:r>
            <w:proofErr w:type="spellEnd"/>
            <w:r w:rsidRPr="002C4EB9">
              <w:rPr>
                <w:color w:val="9876AA"/>
                <w:lang w:val="en-US"/>
              </w:rPr>
              <w:t xml:space="preserve">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color w:val="A9B7C6"/>
                <w:lang w:val="en-US"/>
              </w:rPr>
              <w:t xml:space="preserve">release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A9B7C6"/>
                <w:lang w:val="en-US"/>
              </w:rPr>
              <w:t>minifyEnabled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CC7832"/>
                <w:lang w:val="en-US"/>
              </w:rPr>
              <w:t>false</w:t>
            </w:r>
            <w:r w:rsidRPr="002C4EB9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A9B7C6"/>
                <w:lang w:val="en-US"/>
              </w:rPr>
              <w:t>proguardFiles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proofErr w:type="spellStart"/>
            <w:r w:rsidRPr="002C4EB9">
              <w:rPr>
                <w:color w:val="A9B7C6"/>
                <w:lang w:val="en-US"/>
              </w:rPr>
              <w:t>getDefaultProguardFile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r w:rsidRPr="002C4EB9">
              <w:rPr>
                <w:color w:val="6A8759"/>
                <w:lang w:val="en-US"/>
              </w:rPr>
              <w:t>'proguard-android-optimize.txt'</w:t>
            </w:r>
            <w:r w:rsidRPr="002C4EB9">
              <w:rPr>
                <w:color w:val="A9B7C6"/>
                <w:lang w:val="en-US"/>
              </w:rPr>
              <w:t xml:space="preserve">), </w:t>
            </w:r>
            <w:r w:rsidRPr="002C4EB9">
              <w:rPr>
                <w:color w:val="6A8759"/>
                <w:lang w:val="en-US"/>
              </w:rPr>
              <w:t>'proguard-rules.pro'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}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A9B7C6"/>
                <w:lang w:val="en-US"/>
              </w:rPr>
              <w:t>compileOptions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sourceCompatibility</w:t>
            </w:r>
            <w:proofErr w:type="spellEnd"/>
            <w:r w:rsidRPr="002C4EB9">
              <w:rPr>
                <w:color w:val="A9B7C6"/>
                <w:lang w:val="en-US"/>
              </w:rPr>
              <w:t xml:space="preserve"> JavaVersion.</w:t>
            </w:r>
            <w:r w:rsidRPr="002C4EB9">
              <w:rPr>
                <w:i/>
                <w:iCs/>
                <w:color w:val="9876AA"/>
                <w:lang w:val="en-US"/>
              </w:rPr>
              <w:t>VERSION_1_8</w:t>
            </w:r>
            <w:r w:rsidRPr="002C4EB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targetCompatibility</w:t>
            </w:r>
            <w:proofErr w:type="spellEnd"/>
            <w:r w:rsidRPr="002C4EB9">
              <w:rPr>
                <w:color w:val="A9B7C6"/>
                <w:lang w:val="en-US"/>
              </w:rPr>
              <w:t xml:space="preserve"> JavaVersion.</w:t>
            </w:r>
            <w:r w:rsidRPr="002C4EB9">
              <w:rPr>
                <w:i/>
                <w:iCs/>
                <w:color w:val="9876AA"/>
                <w:lang w:val="en-US"/>
              </w:rPr>
              <w:t>VERSION_1_8</w:t>
            </w:r>
            <w:r w:rsidRPr="002C4EB9">
              <w:rPr>
                <w:i/>
                <w:iCs/>
                <w:color w:val="9876AA"/>
                <w:lang w:val="en-US"/>
              </w:rPr>
              <w:br/>
              <w:t xml:space="preserve">    </w:t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A9B7C6"/>
                <w:lang w:val="en-US"/>
              </w:rPr>
              <w:t>kotlinOptions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jvmTarget</w:t>
            </w:r>
            <w:proofErr w:type="spellEnd"/>
            <w:r w:rsidRPr="002C4EB9">
              <w:rPr>
                <w:color w:val="A9B7C6"/>
                <w:lang w:val="en-US"/>
              </w:rPr>
              <w:t xml:space="preserve"> = </w:t>
            </w:r>
            <w:r w:rsidRPr="002C4EB9">
              <w:rPr>
                <w:color w:val="6A8759"/>
                <w:lang w:val="en-US"/>
              </w:rPr>
              <w:t>'1.8'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A9B7C6"/>
                <w:lang w:val="en-US"/>
              </w:rPr>
              <w:t>viewBinding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color w:val="A9B7C6"/>
                <w:lang w:val="en-US"/>
              </w:rPr>
              <w:t xml:space="preserve">enabled </w:t>
            </w:r>
            <w:r w:rsidRPr="002C4EB9">
              <w:rPr>
                <w:color w:val="CC7832"/>
                <w:lang w:val="en-US"/>
              </w:rPr>
              <w:t>true</w:t>
            </w:r>
            <w:r w:rsidRPr="002C4EB9">
              <w:rPr>
                <w:color w:val="CC7832"/>
                <w:lang w:val="en-US"/>
              </w:rPr>
              <w:br/>
              <w:t xml:space="preserve">    </w:t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</w:r>
            <w:r w:rsidRPr="002C4EB9">
              <w:rPr>
                <w:b/>
                <w:bCs/>
                <w:color w:val="A9B7C6"/>
                <w:lang w:val="en-US"/>
              </w:rPr>
              <w:br/>
            </w:r>
            <w:r w:rsidRPr="002C4EB9">
              <w:rPr>
                <w:color w:val="A9B7C6"/>
                <w:lang w:val="en-US"/>
              </w:rPr>
              <w:t xml:space="preserve">dependencies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A9B7C6"/>
                <w:lang w:val="en-US"/>
              </w:rPr>
              <w:t xml:space="preserve">implementation </w:t>
            </w:r>
            <w:r w:rsidRPr="002C4EB9">
              <w:rPr>
                <w:color w:val="6A8759"/>
                <w:lang w:val="en-US"/>
              </w:rPr>
              <w:t>'com.android.support:design:28.0.0'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r w:rsidRPr="002C4EB9">
              <w:rPr>
                <w:color w:val="A9B7C6"/>
                <w:lang w:val="en-US"/>
              </w:rPr>
              <w:t xml:space="preserve">implementation </w:t>
            </w:r>
            <w:r w:rsidRPr="002C4EB9">
              <w:rPr>
                <w:color w:val="6A8759"/>
                <w:lang w:val="en-US"/>
              </w:rPr>
              <w:t>'com.android.support:appcompat-v7:28.0.0'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r w:rsidRPr="002C4EB9">
              <w:rPr>
                <w:color w:val="A9B7C6"/>
                <w:lang w:val="en-US"/>
              </w:rPr>
              <w:t xml:space="preserve">implementation </w:t>
            </w:r>
            <w:r w:rsidRPr="002C4EB9">
              <w:rPr>
                <w:color w:val="6A8759"/>
                <w:lang w:val="en-US"/>
              </w:rPr>
              <w:t>'com.android.support.constraint:constraint-layout:2.0.4'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A9B7C6"/>
                <w:lang w:val="en-US"/>
              </w:rPr>
              <w:t>testImplementation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A8759"/>
                <w:lang w:val="en-US"/>
              </w:rPr>
              <w:t>'junit:junit:4.13.2'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A9B7C6"/>
                <w:lang w:val="en-US"/>
              </w:rPr>
              <w:t>androidTestImplementation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A8759"/>
                <w:lang w:val="en-US"/>
              </w:rPr>
              <w:t>'com.android.support.test:runner:1.0.2'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A9B7C6"/>
                <w:lang w:val="en-US"/>
              </w:rPr>
              <w:t>androidTestImplementation</w:t>
            </w:r>
            <w:proofErr w:type="spellEnd"/>
            <w:r w:rsidRPr="002C4EB9">
              <w:rPr>
                <w:color w:val="A9B7C6"/>
                <w:lang w:val="en-US"/>
              </w:rPr>
              <w:t xml:space="preserve"> </w:t>
            </w:r>
            <w:r w:rsidRPr="002C4EB9">
              <w:rPr>
                <w:color w:val="6A8759"/>
                <w:lang w:val="en-US"/>
              </w:rPr>
              <w:t>'com.android.support.test.espresso:espresso-core:3.0.2'</w:t>
            </w:r>
            <w:r w:rsidRPr="002C4EB9">
              <w:rPr>
                <w:color w:val="6A8759"/>
                <w:lang w:val="en-US"/>
              </w:rPr>
              <w:br/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</w:p>
        </w:tc>
      </w:tr>
    </w:tbl>
    <w:p w14:paraId="4CDE7A94" w14:textId="49A6403D" w:rsidR="002C4EB9" w:rsidRDefault="002C4EB9" w:rsidP="00004E03">
      <w:pPr>
        <w:rPr>
          <w:rFonts w:cs="Times New Roman"/>
          <w:b/>
          <w:szCs w:val="28"/>
          <w:lang w:val="en-US"/>
        </w:rPr>
      </w:pPr>
    </w:p>
    <w:p w14:paraId="09FB3071" w14:textId="77777777" w:rsidR="002C4EB9" w:rsidRDefault="002C4EB9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EB9" w14:paraId="2A7F5F60" w14:textId="77777777" w:rsidTr="002C4EB9">
        <w:tc>
          <w:tcPr>
            <w:tcW w:w="9345" w:type="dxa"/>
          </w:tcPr>
          <w:p w14:paraId="31B93DAA" w14:textId="6C84E8B7" w:rsidR="002C4EB9" w:rsidRDefault="002C4EB9" w:rsidP="00004E03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lastRenderedPageBreak/>
              <w:t>Manifest</w:t>
            </w:r>
          </w:p>
        </w:tc>
      </w:tr>
      <w:tr w:rsidR="002C4EB9" w14:paraId="46CC04A5" w14:textId="77777777" w:rsidTr="002C4EB9">
        <w:tc>
          <w:tcPr>
            <w:tcW w:w="9345" w:type="dxa"/>
          </w:tcPr>
          <w:p w14:paraId="737ABDB0" w14:textId="1593B0C9" w:rsidR="002C4EB9" w:rsidRPr="002C4EB9" w:rsidRDefault="002C4EB9" w:rsidP="002C4EB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2C4EB9">
              <w:rPr>
                <w:color w:val="E8BF6A"/>
                <w:lang w:val="en-US"/>
              </w:rPr>
              <w:t>&lt;?</w:t>
            </w:r>
            <w:r w:rsidRPr="002C4EB9">
              <w:rPr>
                <w:color w:val="BABABA"/>
                <w:lang w:val="en-US"/>
              </w:rPr>
              <w:t>xml version</w:t>
            </w:r>
            <w:r w:rsidRPr="002C4EB9">
              <w:rPr>
                <w:color w:val="6A8759"/>
                <w:lang w:val="en-US"/>
              </w:rPr>
              <w:t xml:space="preserve">="1.0" </w:t>
            </w:r>
            <w:r w:rsidRPr="002C4EB9">
              <w:rPr>
                <w:color w:val="BABABA"/>
                <w:lang w:val="en-US"/>
              </w:rPr>
              <w:t>encoding</w:t>
            </w:r>
            <w:r w:rsidRPr="002C4EB9">
              <w:rPr>
                <w:color w:val="6A8759"/>
                <w:lang w:val="en-US"/>
              </w:rPr>
              <w:t>="utf-8"</w:t>
            </w:r>
            <w:r w:rsidRPr="002C4EB9">
              <w:rPr>
                <w:color w:val="E8BF6A"/>
                <w:lang w:val="en-US"/>
              </w:rPr>
              <w:t>?&gt;</w:t>
            </w:r>
            <w:r w:rsidRPr="002C4EB9">
              <w:rPr>
                <w:color w:val="E8BF6A"/>
                <w:lang w:val="en-US"/>
              </w:rPr>
              <w:br/>
              <w:t xml:space="preserve">&lt;manifest </w:t>
            </w:r>
            <w:proofErr w:type="spellStart"/>
            <w:r w:rsidRPr="002C4EB9">
              <w:rPr>
                <w:color w:val="BABABA"/>
                <w:lang w:val="en-US"/>
              </w:rPr>
              <w:t>xmlns:</w:t>
            </w:r>
            <w:r w:rsidRPr="002C4EB9">
              <w:rPr>
                <w:color w:val="9876AA"/>
                <w:lang w:val="en-US"/>
              </w:rPr>
              <w:t>android</w:t>
            </w:r>
            <w:proofErr w:type="spellEnd"/>
            <w:r w:rsidRPr="002C4EB9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2C4EB9">
              <w:rPr>
                <w:color w:val="6A8759"/>
                <w:lang w:val="en-US"/>
              </w:rPr>
              <w:t>apk</w:t>
            </w:r>
            <w:proofErr w:type="spellEnd"/>
            <w:r w:rsidRPr="002C4EB9">
              <w:rPr>
                <w:color w:val="6A8759"/>
                <w:lang w:val="en-US"/>
              </w:rPr>
              <w:t>/res/android"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BABABA"/>
                <w:lang w:val="en-US"/>
              </w:rPr>
              <w:t>xmlns:</w:t>
            </w:r>
            <w:r w:rsidRPr="002C4EB9">
              <w:rPr>
                <w:color w:val="9876AA"/>
                <w:lang w:val="en-US"/>
              </w:rPr>
              <w:t>tools</w:t>
            </w:r>
            <w:proofErr w:type="spellEnd"/>
            <w:r w:rsidRPr="002C4EB9">
              <w:rPr>
                <w:color w:val="6A8759"/>
                <w:lang w:val="en-US"/>
              </w:rPr>
              <w:t>="http://schemas.android.com/tools"</w:t>
            </w:r>
            <w:r w:rsidRPr="002C4EB9">
              <w:rPr>
                <w:color w:val="E8BF6A"/>
                <w:lang w:val="en-US"/>
              </w:rPr>
              <w:t>&gt;</w:t>
            </w:r>
            <w:r w:rsidRPr="002C4EB9">
              <w:rPr>
                <w:color w:val="E8BF6A"/>
                <w:lang w:val="en-US"/>
              </w:rPr>
              <w:br/>
            </w:r>
            <w:r w:rsidRPr="002C4EB9">
              <w:rPr>
                <w:color w:val="E8BF6A"/>
                <w:lang w:val="en-US"/>
              </w:rPr>
              <w:br/>
              <w:t xml:space="preserve">    &lt;application</w:t>
            </w:r>
            <w:r w:rsidRPr="002C4EB9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:allowBackup</w:t>
            </w:r>
            <w:proofErr w:type="spellEnd"/>
            <w:r w:rsidRPr="002C4EB9">
              <w:rPr>
                <w:color w:val="6A8759"/>
                <w:lang w:val="en-US"/>
              </w:rPr>
              <w:t>="true"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:dataExtractionRules</w:t>
            </w:r>
            <w:proofErr w:type="spellEnd"/>
            <w:r w:rsidRPr="002C4EB9">
              <w:rPr>
                <w:color w:val="6A8759"/>
                <w:lang w:val="en-US"/>
              </w:rPr>
              <w:t>="@xml/</w:t>
            </w:r>
            <w:proofErr w:type="spellStart"/>
            <w:r w:rsidRPr="002C4EB9">
              <w:rPr>
                <w:color w:val="6A8759"/>
                <w:lang w:val="en-US"/>
              </w:rPr>
              <w:t>data_extraction_rules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:fullBackupContent</w:t>
            </w:r>
            <w:proofErr w:type="spellEnd"/>
            <w:r w:rsidRPr="002C4EB9">
              <w:rPr>
                <w:color w:val="6A8759"/>
                <w:lang w:val="en-US"/>
              </w:rPr>
              <w:t>="@xml/</w:t>
            </w:r>
            <w:proofErr w:type="spellStart"/>
            <w:r w:rsidRPr="002C4EB9">
              <w:rPr>
                <w:color w:val="6A8759"/>
                <w:lang w:val="en-US"/>
              </w:rPr>
              <w:t>backup_rules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:icon</w:t>
            </w:r>
            <w:proofErr w:type="spellEnd"/>
            <w:r w:rsidRPr="002C4EB9">
              <w:rPr>
                <w:color w:val="6A8759"/>
                <w:lang w:val="en-US"/>
              </w:rPr>
              <w:t>="@mipmap/</w:t>
            </w:r>
            <w:proofErr w:type="spellStart"/>
            <w:r w:rsidRPr="002C4EB9">
              <w:rPr>
                <w:color w:val="6A8759"/>
                <w:lang w:val="en-US"/>
              </w:rPr>
              <w:t>ic_launcher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:label</w:t>
            </w:r>
            <w:proofErr w:type="spellEnd"/>
            <w:r w:rsidRPr="002C4EB9">
              <w:rPr>
                <w:color w:val="6A8759"/>
                <w:lang w:val="en-US"/>
              </w:rPr>
              <w:t>="@string/</w:t>
            </w:r>
            <w:proofErr w:type="spellStart"/>
            <w:r w:rsidRPr="002C4EB9">
              <w:rPr>
                <w:color w:val="6A8759"/>
                <w:lang w:val="en-US"/>
              </w:rPr>
              <w:t>app_name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:roundIcon</w:t>
            </w:r>
            <w:proofErr w:type="spellEnd"/>
            <w:r w:rsidRPr="002C4EB9">
              <w:rPr>
                <w:color w:val="6A8759"/>
                <w:lang w:val="en-US"/>
              </w:rPr>
              <w:t>="@mipmap/</w:t>
            </w:r>
            <w:proofErr w:type="spellStart"/>
            <w:r w:rsidRPr="002C4EB9">
              <w:rPr>
                <w:color w:val="6A8759"/>
                <w:lang w:val="en-US"/>
              </w:rPr>
              <w:t>ic_launcher_round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:supportsRtl</w:t>
            </w:r>
            <w:proofErr w:type="spellEnd"/>
            <w:r w:rsidRPr="002C4EB9">
              <w:rPr>
                <w:color w:val="6A8759"/>
                <w:lang w:val="en-US"/>
              </w:rPr>
              <w:t>="true"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:theme</w:t>
            </w:r>
            <w:proofErr w:type="spellEnd"/>
            <w:r w:rsidRPr="002C4EB9">
              <w:rPr>
                <w:color w:val="6A8759"/>
                <w:lang w:val="en-US"/>
              </w:rPr>
              <w:t>="@style/Theme.Prakt_19_1"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tools</w:t>
            </w:r>
            <w:r w:rsidRPr="002C4EB9">
              <w:rPr>
                <w:color w:val="BABABA"/>
                <w:lang w:val="en-US"/>
              </w:rPr>
              <w:t>:targetApi</w:t>
            </w:r>
            <w:proofErr w:type="spellEnd"/>
            <w:r w:rsidRPr="002C4EB9">
              <w:rPr>
                <w:color w:val="6A8759"/>
                <w:lang w:val="en-US"/>
              </w:rPr>
              <w:t>="31"</w:t>
            </w:r>
            <w:r w:rsidRPr="002C4EB9">
              <w:rPr>
                <w:color w:val="E8BF6A"/>
                <w:lang w:val="en-US"/>
              </w:rPr>
              <w:t>&gt;</w:t>
            </w:r>
            <w:r w:rsidRPr="002C4EB9">
              <w:rPr>
                <w:color w:val="E8BF6A"/>
                <w:lang w:val="en-US"/>
              </w:rPr>
              <w:br/>
              <w:t xml:space="preserve">        &lt;activity</w:t>
            </w:r>
            <w:r w:rsidRPr="002C4EB9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:name</w:t>
            </w:r>
            <w:proofErr w:type="spellEnd"/>
            <w:r w:rsidRPr="002C4EB9">
              <w:rPr>
                <w:color w:val="6A8759"/>
                <w:lang w:val="en-US"/>
              </w:rPr>
              <w:t>=".</w:t>
            </w:r>
            <w:proofErr w:type="spellStart"/>
            <w:r w:rsidRPr="002C4EB9">
              <w:rPr>
                <w:color w:val="6A8759"/>
                <w:lang w:val="en-US"/>
              </w:rPr>
              <w:t>ListCrimeActivity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:exported</w:t>
            </w:r>
            <w:proofErr w:type="spellEnd"/>
            <w:r w:rsidRPr="002C4EB9">
              <w:rPr>
                <w:color w:val="6A8759"/>
                <w:lang w:val="en-US"/>
              </w:rPr>
              <w:t>="true"</w:t>
            </w:r>
            <w:r w:rsidRPr="002C4EB9">
              <w:rPr>
                <w:color w:val="E8BF6A"/>
                <w:lang w:val="en-US"/>
              </w:rPr>
              <w:t>&gt;</w:t>
            </w:r>
            <w:r w:rsidRPr="002C4EB9">
              <w:rPr>
                <w:color w:val="E8BF6A"/>
                <w:lang w:val="en-US"/>
              </w:rPr>
              <w:br/>
              <w:t xml:space="preserve">            &lt;intent-filter&gt;</w:t>
            </w:r>
            <w:r w:rsidRPr="002C4EB9">
              <w:rPr>
                <w:color w:val="E8BF6A"/>
                <w:lang w:val="en-US"/>
              </w:rPr>
              <w:br/>
              <w:t xml:space="preserve">                &lt;action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:name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android.intent.action.MAIN</w:t>
            </w:r>
            <w:proofErr w:type="spellEnd"/>
            <w:r w:rsidRPr="002C4EB9">
              <w:rPr>
                <w:color w:val="6A8759"/>
                <w:lang w:val="en-US"/>
              </w:rPr>
              <w:t xml:space="preserve">" </w:t>
            </w:r>
            <w:r w:rsidRPr="002C4EB9">
              <w:rPr>
                <w:color w:val="E8BF6A"/>
                <w:lang w:val="en-US"/>
              </w:rPr>
              <w:t>/&gt;</w:t>
            </w:r>
            <w:r w:rsidRPr="002C4EB9">
              <w:rPr>
                <w:color w:val="E8BF6A"/>
                <w:lang w:val="en-US"/>
              </w:rPr>
              <w:br/>
            </w:r>
            <w:r w:rsidRPr="002C4EB9">
              <w:rPr>
                <w:color w:val="E8BF6A"/>
                <w:lang w:val="en-US"/>
              </w:rPr>
              <w:br/>
              <w:t xml:space="preserve">                &lt;category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:name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android.intent.category.LAUNCHER</w:t>
            </w:r>
            <w:proofErr w:type="spellEnd"/>
            <w:r w:rsidRPr="002C4EB9">
              <w:rPr>
                <w:color w:val="6A8759"/>
                <w:lang w:val="en-US"/>
              </w:rPr>
              <w:t xml:space="preserve">" </w:t>
            </w:r>
            <w:r w:rsidRPr="002C4EB9">
              <w:rPr>
                <w:color w:val="E8BF6A"/>
                <w:lang w:val="en-US"/>
              </w:rPr>
              <w:t>/&gt;</w:t>
            </w:r>
            <w:r w:rsidRPr="002C4EB9">
              <w:rPr>
                <w:color w:val="E8BF6A"/>
                <w:lang w:val="en-US"/>
              </w:rPr>
              <w:br/>
              <w:t xml:space="preserve">            &lt;/intent-filter&gt;</w:t>
            </w:r>
            <w:r w:rsidRPr="002C4EB9">
              <w:rPr>
                <w:color w:val="E8BF6A"/>
                <w:lang w:val="en-US"/>
              </w:rPr>
              <w:br/>
              <w:t xml:space="preserve">            &lt;meta-data</w:t>
            </w:r>
            <w:r w:rsidRPr="002C4EB9">
              <w:rPr>
                <w:color w:val="E8BF6A"/>
                <w:lang w:val="en-US"/>
              </w:rPr>
              <w:br/>
              <w:t xml:space="preserve">    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:name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android.app.lib_name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:value</w:t>
            </w:r>
            <w:proofErr w:type="spellEnd"/>
            <w:r w:rsidRPr="002C4EB9">
              <w:rPr>
                <w:color w:val="6A8759"/>
                <w:lang w:val="en-US"/>
              </w:rPr>
              <w:t xml:space="preserve">="" </w:t>
            </w:r>
            <w:r w:rsidRPr="002C4EB9">
              <w:rPr>
                <w:color w:val="E8BF6A"/>
                <w:lang w:val="en-US"/>
              </w:rPr>
              <w:t>/&gt;</w:t>
            </w:r>
            <w:r w:rsidRPr="002C4EB9">
              <w:rPr>
                <w:color w:val="E8BF6A"/>
                <w:lang w:val="en-US"/>
              </w:rPr>
              <w:br/>
              <w:t xml:space="preserve">        &lt;/activity&gt;</w:t>
            </w:r>
            <w:r w:rsidRPr="002C4EB9">
              <w:rPr>
                <w:color w:val="E8BF6A"/>
                <w:lang w:val="en-US"/>
              </w:rPr>
              <w:br/>
              <w:t xml:space="preserve">        &lt;activity</w:t>
            </w:r>
            <w:r w:rsidRPr="002C4EB9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:name</w:t>
            </w:r>
            <w:proofErr w:type="spellEnd"/>
            <w:r w:rsidRPr="002C4EB9">
              <w:rPr>
                <w:color w:val="6A8759"/>
                <w:lang w:val="en-US"/>
              </w:rPr>
              <w:t>=".</w:t>
            </w:r>
            <w:proofErr w:type="spellStart"/>
            <w:r w:rsidRPr="002C4EB9">
              <w:rPr>
                <w:color w:val="6A8759"/>
                <w:lang w:val="en-US"/>
              </w:rPr>
              <w:t>MainActivity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:exported</w:t>
            </w:r>
            <w:proofErr w:type="spellEnd"/>
            <w:r w:rsidRPr="002C4EB9">
              <w:rPr>
                <w:color w:val="6A8759"/>
                <w:lang w:val="en-US"/>
              </w:rPr>
              <w:t>="false"</w:t>
            </w:r>
            <w:r w:rsidRPr="002C4EB9">
              <w:rPr>
                <w:color w:val="E8BF6A"/>
                <w:lang w:val="en-US"/>
              </w:rPr>
              <w:t>&gt;</w:t>
            </w:r>
            <w:r w:rsidRPr="002C4EB9">
              <w:rPr>
                <w:color w:val="E8BF6A"/>
                <w:lang w:val="en-US"/>
              </w:rPr>
              <w:br/>
            </w:r>
            <w:r w:rsidRPr="002C4EB9">
              <w:rPr>
                <w:color w:val="E8BF6A"/>
                <w:lang w:val="en-US"/>
              </w:rPr>
              <w:br/>
              <w:t xml:space="preserve">            &lt;meta-data</w:t>
            </w:r>
            <w:r w:rsidRPr="002C4EB9">
              <w:rPr>
                <w:color w:val="E8BF6A"/>
                <w:lang w:val="en-US"/>
              </w:rPr>
              <w:br/>
              <w:t xml:space="preserve">    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:name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android.app.lib_name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:value</w:t>
            </w:r>
            <w:proofErr w:type="spellEnd"/>
            <w:r w:rsidRPr="002C4EB9">
              <w:rPr>
                <w:color w:val="6A8759"/>
                <w:lang w:val="en-US"/>
              </w:rPr>
              <w:t xml:space="preserve">="" </w:t>
            </w:r>
            <w:r w:rsidRPr="002C4EB9">
              <w:rPr>
                <w:color w:val="E8BF6A"/>
                <w:lang w:val="en-US"/>
              </w:rPr>
              <w:t>/&gt;</w:t>
            </w:r>
            <w:r w:rsidRPr="002C4EB9">
              <w:rPr>
                <w:color w:val="E8BF6A"/>
                <w:lang w:val="en-US"/>
              </w:rPr>
              <w:br/>
              <w:t xml:space="preserve">        &lt;/activity&gt;</w:t>
            </w:r>
            <w:r w:rsidRPr="002C4EB9">
              <w:rPr>
                <w:color w:val="E8BF6A"/>
                <w:lang w:val="en-US"/>
              </w:rPr>
              <w:br/>
              <w:t xml:space="preserve">    &lt;/application&gt;</w:t>
            </w:r>
            <w:r w:rsidRPr="002C4EB9">
              <w:rPr>
                <w:color w:val="E8BF6A"/>
                <w:lang w:val="en-US"/>
              </w:rPr>
              <w:br/>
              <w:t>&lt;/manifest&gt;</w:t>
            </w:r>
          </w:p>
        </w:tc>
      </w:tr>
    </w:tbl>
    <w:p w14:paraId="340F4A68" w14:textId="1A581DEF" w:rsidR="002C4EB9" w:rsidRDefault="002C4EB9" w:rsidP="00004E03">
      <w:pPr>
        <w:rPr>
          <w:rFonts w:cs="Times New Roman"/>
          <w:b/>
          <w:szCs w:val="28"/>
          <w:lang w:val="en-US"/>
        </w:rPr>
      </w:pPr>
    </w:p>
    <w:p w14:paraId="41812906" w14:textId="77777777" w:rsidR="002C4EB9" w:rsidRDefault="002C4EB9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EB9" w14:paraId="14ED7E5C" w14:textId="77777777" w:rsidTr="002C4EB9">
        <w:tc>
          <w:tcPr>
            <w:tcW w:w="9345" w:type="dxa"/>
          </w:tcPr>
          <w:p w14:paraId="7D147586" w14:textId="59ADEBD1" w:rsidR="002C4EB9" w:rsidRDefault="002C4EB9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ListCrimeActivity</w:t>
            </w:r>
            <w:proofErr w:type="spellEnd"/>
          </w:p>
        </w:tc>
      </w:tr>
      <w:tr w:rsidR="002C4EB9" w14:paraId="274A1386" w14:textId="77777777" w:rsidTr="002C4EB9">
        <w:tc>
          <w:tcPr>
            <w:tcW w:w="9345" w:type="dxa"/>
          </w:tcPr>
          <w:p w14:paraId="76153974" w14:textId="00375C3B" w:rsidR="002C4EB9" w:rsidRPr="002C4EB9" w:rsidRDefault="002C4EB9" w:rsidP="002C4EB9">
            <w:pPr>
              <w:pStyle w:val="HTML"/>
              <w:shd w:val="clear" w:color="auto" w:fill="2B2B2B"/>
              <w:rPr>
                <w:color w:val="E8BF6A"/>
                <w:lang w:val="en-US"/>
              </w:rPr>
            </w:pPr>
            <w:r w:rsidRPr="002C4EB9">
              <w:rPr>
                <w:color w:val="E8BF6A"/>
                <w:lang w:val="en-US"/>
              </w:rPr>
              <w:t>&lt;?</w:t>
            </w:r>
            <w:r w:rsidRPr="002C4EB9">
              <w:rPr>
                <w:color w:val="BABABA"/>
                <w:lang w:val="en-US"/>
              </w:rPr>
              <w:t>xml version</w:t>
            </w:r>
            <w:r w:rsidRPr="002C4EB9">
              <w:rPr>
                <w:color w:val="6A8759"/>
                <w:lang w:val="en-US"/>
              </w:rPr>
              <w:t xml:space="preserve">="1.0" </w:t>
            </w:r>
            <w:r w:rsidRPr="002C4EB9">
              <w:rPr>
                <w:color w:val="BABABA"/>
                <w:lang w:val="en-US"/>
              </w:rPr>
              <w:t>encoding</w:t>
            </w:r>
            <w:r w:rsidRPr="002C4EB9">
              <w:rPr>
                <w:color w:val="6A8759"/>
                <w:lang w:val="en-US"/>
              </w:rPr>
              <w:t>="utf-8"</w:t>
            </w:r>
            <w:r w:rsidRPr="002C4EB9">
              <w:rPr>
                <w:color w:val="E8BF6A"/>
                <w:lang w:val="en-US"/>
              </w:rPr>
              <w:t>?&gt;</w:t>
            </w:r>
            <w:r w:rsidRPr="002C4EB9">
              <w:rPr>
                <w:color w:val="E8BF6A"/>
                <w:lang w:val="en-US"/>
              </w:rPr>
              <w:br/>
              <w:t>&lt;</w:t>
            </w:r>
            <w:proofErr w:type="spellStart"/>
            <w:r w:rsidRPr="002C4EB9">
              <w:rPr>
                <w:color w:val="E8BF6A"/>
                <w:lang w:val="en-US"/>
              </w:rPr>
              <w:t>LinearLayout</w:t>
            </w:r>
            <w:proofErr w:type="spellEnd"/>
            <w:r w:rsidRPr="002C4EB9">
              <w:rPr>
                <w:color w:val="E8BF6A"/>
                <w:lang w:val="en-US"/>
              </w:rPr>
              <w:t xml:space="preserve"> </w:t>
            </w:r>
            <w:proofErr w:type="spellStart"/>
            <w:r w:rsidRPr="002C4EB9">
              <w:rPr>
                <w:color w:val="BABABA"/>
                <w:lang w:val="en-US"/>
              </w:rPr>
              <w:t>xmlns:</w:t>
            </w:r>
            <w:r w:rsidRPr="002C4EB9">
              <w:rPr>
                <w:color w:val="9876AA"/>
                <w:lang w:val="en-US"/>
              </w:rPr>
              <w:t>android</w:t>
            </w:r>
            <w:proofErr w:type="spellEnd"/>
            <w:r w:rsidRPr="002C4EB9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2C4EB9">
              <w:rPr>
                <w:color w:val="6A8759"/>
                <w:lang w:val="en-US"/>
              </w:rPr>
              <w:t>apk</w:t>
            </w:r>
            <w:proofErr w:type="spellEnd"/>
            <w:r w:rsidRPr="002C4EB9">
              <w:rPr>
                <w:color w:val="6A8759"/>
                <w:lang w:val="en-US"/>
              </w:rPr>
              <w:t>/res/android"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BABABA"/>
                <w:lang w:val="en-US"/>
              </w:rPr>
              <w:t>xmlns:</w:t>
            </w:r>
            <w:r w:rsidRPr="002C4EB9">
              <w:rPr>
                <w:color w:val="9876AA"/>
                <w:lang w:val="en-US"/>
              </w:rPr>
              <w:t>app</w:t>
            </w:r>
            <w:proofErr w:type="spellEnd"/>
            <w:r w:rsidRPr="002C4EB9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2C4EB9">
              <w:rPr>
                <w:color w:val="6A8759"/>
                <w:lang w:val="en-US"/>
              </w:rPr>
              <w:t>apk</w:t>
            </w:r>
            <w:proofErr w:type="spellEnd"/>
            <w:r w:rsidRPr="002C4EB9">
              <w:rPr>
                <w:color w:val="6A8759"/>
                <w:lang w:val="en-US"/>
              </w:rPr>
              <w:t>/res-auto"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BABABA"/>
                <w:lang w:val="en-US"/>
              </w:rPr>
              <w:t>xmlns:</w:t>
            </w:r>
            <w:r w:rsidRPr="002C4EB9">
              <w:rPr>
                <w:color w:val="9876AA"/>
                <w:lang w:val="en-US"/>
              </w:rPr>
              <w:t>tools</w:t>
            </w:r>
            <w:proofErr w:type="spellEnd"/>
            <w:r w:rsidRPr="002C4EB9">
              <w:rPr>
                <w:color w:val="6A8759"/>
                <w:lang w:val="en-US"/>
              </w:rPr>
              <w:t>="http://schemas.android.com/tools"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:layout_width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match_parent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:layout_height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match_parent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:orientation</w:t>
            </w:r>
            <w:proofErr w:type="spellEnd"/>
            <w:r w:rsidRPr="002C4EB9">
              <w:rPr>
                <w:color w:val="6A8759"/>
                <w:lang w:val="en-US"/>
              </w:rPr>
              <w:t>="vertical"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tools</w:t>
            </w:r>
            <w:r w:rsidRPr="002C4EB9">
              <w:rPr>
                <w:color w:val="BABABA"/>
                <w:lang w:val="en-US"/>
              </w:rPr>
              <w:t>:context</w:t>
            </w:r>
            <w:proofErr w:type="spellEnd"/>
            <w:r w:rsidRPr="002C4EB9">
              <w:rPr>
                <w:color w:val="6A8759"/>
                <w:lang w:val="en-US"/>
              </w:rPr>
              <w:t>=".</w:t>
            </w:r>
            <w:proofErr w:type="spellStart"/>
            <w:r w:rsidRPr="002C4EB9">
              <w:rPr>
                <w:color w:val="6A8759"/>
                <w:lang w:val="en-US"/>
              </w:rPr>
              <w:t>ListCrimeActivity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E8BF6A"/>
                <w:lang w:val="en-US"/>
              </w:rPr>
              <w:t>&gt;</w:t>
            </w:r>
            <w:r w:rsidRPr="002C4EB9">
              <w:rPr>
                <w:color w:val="E8BF6A"/>
                <w:lang w:val="en-US"/>
              </w:rPr>
              <w:br/>
            </w:r>
            <w:r w:rsidRPr="002C4EB9">
              <w:rPr>
                <w:color w:val="E8BF6A"/>
                <w:lang w:val="en-US"/>
              </w:rPr>
              <w:br/>
              <w:t>&lt;</w:t>
            </w:r>
            <w:proofErr w:type="spellStart"/>
            <w:r w:rsidRPr="002C4EB9">
              <w:rPr>
                <w:color w:val="E8BF6A"/>
                <w:lang w:val="en-US"/>
              </w:rPr>
              <w:t>TextView</w:t>
            </w:r>
            <w:proofErr w:type="spellEnd"/>
            <w:r w:rsidRPr="002C4EB9">
              <w:rPr>
                <w:color w:val="E8BF6A"/>
                <w:lang w:val="en-US"/>
              </w:rPr>
              <w:t xml:space="preserve"> </w:t>
            </w:r>
            <w:r w:rsidRPr="002C4EB9">
              <w:rPr>
                <w:color w:val="BABABA"/>
                <w:lang w:val="en-US"/>
              </w:rPr>
              <w:t>style</w:t>
            </w:r>
            <w:r w:rsidRPr="002C4EB9">
              <w:rPr>
                <w:color w:val="6A8759"/>
                <w:lang w:val="en-US"/>
              </w:rPr>
              <w:t>="?</w:t>
            </w:r>
            <w:proofErr w:type="spellStart"/>
            <w:r w:rsidRPr="002C4EB9">
              <w:rPr>
                <w:color w:val="6A8759"/>
                <w:lang w:val="en-US"/>
              </w:rPr>
              <w:t>android:listSeparatorTextViewStyle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:layout_width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match_parent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:layout_height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wrap_content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:text</w:t>
            </w:r>
            <w:proofErr w:type="spellEnd"/>
            <w:r w:rsidRPr="002C4EB9">
              <w:rPr>
                <w:color w:val="6A8759"/>
                <w:lang w:val="en-US"/>
              </w:rPr>
              <w:t>="@string/</w:t>
            </w:r>
            <w:proofErr w:type="spellStart"/>
            <w:r w:rsidRPr="002C4EB9">
              <w:rPr>
                <w:color w:val="6A8759"/>
                <w:lang w:val="en-US"/>
              </w:rPr>
              <w:t>allRecordsDB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E8BF6A"/>
                <w:lang w:val="en-US"/>
              </w:rPr>
              <w:t>/&gt;</w:t>
            </w:r>
            <w:r w:rsidRPr="002C4EB9">
              <w:rPr>
                <w:color w:val="E8BF6A"/>
                <w:lang w:val="en-US"/>
              </w:rPr>
              <w:br/>
            </w:r>
            <w:r w:rsidRPr="002C4EB9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2C4EB9">
              <w:rPr>
                <w:color w:val="E8BF6A"/>
                <w:lang w:val="en-US"/>
              </w:rPr>
              <w:t>LinearLayout</w:t>
            </w:r>
            <w:proofErr w:type="spellEnd"/>
            <w:r w:rsidRPr="002C4EB9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:id</w:t>
            </w:r>
            <w:proofErr w:type="spellEnd"/>
            <w:r w:rsidRPr="002C4EB9">
              <w:rPr>
                <w:color w:val="6A8759"/>
                <w:lang w:val="en-US"/>
              </w:rPr>
              <w:t>="@+id/</w:t>
            </w:r>
            <w:proofErr w:type="spellStart"/>
            <w:r w:rsidRPr="002C4EB9">
              <w:rPr>
                <w:color w:val="6A8759"/>
                <w:lang w:val="en-US"/>
              </w:rPr>
              <w:t>listView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:orientation</w:t>
            </w:r>
            <w:proofErr w:type="spellEnd"/>
            <w:r w:rsidRPr="002C4EB9">
              <w:rPr>
                <w:color w:val="6A8759"/>
                <w:lang w:val="en-US"/>
              </w:rPr>
              <w:t>="vertical"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:layout_width</w:t>
            </w:r>
            <w:proofErr w:type="spellEnd"/>
            <w:r w:rsidRPr="002C4EB9">
              <w:rPr>
                <w:color w:val="6A8759"/>
                <w:lang w:val="en-US"/>
              </w:rPr>
              <w:t>="</w:t>
            </w:r>
            <w:proofErr w:type="spellStart"/>
            <w:r w:rsidRPr="002C4EB9">
              <w:rPr>
                <w:color w:val="6A8759"/>
                <w:lang w:val="en-US"/>
              </w:rPr>
              <w:t>match_parent</w:t>
            </w:r>
            <w:proofErr w:type="spellEnd"/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9876AA"/>
                <w:lang w:val="en-US"/>
              </w:rPr>
              <w:t>android</w:t>
            </w:r>
            <w:r w:rsidRPr="002C4EB9">
              <w:rPr>
                <w:color w:val="BABABA"/>
                <w:lang w:val="en-US"/>
              </w:rPr>
              <w:t>:layout_height</w:t>
            </w:r>
            <w:proofErr w:type="spellEnd"/>
            <w:r w:rsidRPr="002C4EB9">
              <w:rPr>
                <w:color w:val="6A8759"/>
                <w:lang w:val="en-US"/>
              </w:rPr>
              <w:t>="550dp"</w:t>
            </w:r>
            <w:r w:rsidRPr="002C4EB9">
              <w:rPr>
                <w:color w:val="E8BF6A"/>
                <w:lang w:val="en-US"/>
              </w:rPr>
              <w:t>&gt;</w:t>
            </w:r>
            <w:r w:rsidRPr="002C4EB9">
              <w:rPr>
                <w:color w:val="E8BF6A"/>
                <w:lang w:val="en-US"/>
              </w:rPr>
              <w:br/>
              <w:t xml:space="preserve">    &lt;/</w:t>
            </w:r>
            <w:proofErr w:type="spellStart"/>
            <w:r w:rsidRPr="002C4EB9">
              <w:rPr>
                <w:color w:val="E8BF6A"/>
                <w:lang w:val="en-US"/>
              </w:rPr>
              <w:t>LinearLayout</w:t>
            </w:r>
            <w:proofErr w:type="spellEnd"/>
            <w:r w:rsidRPr="002C4EB9">
              <w:rPr>
                <w:color w:val="E8BF6A"/>
                <w:lang w:val="en-US"/>
              </w:rPr>
              <w:t>&gt;</w:t>
            </w:r>
            <w:r w:rsidRPr="002C4EB9">
              <w:rPr>
                <w:color w:val="E8BF6A"/>
                <w:lang w:val="en-US"/>
              </w:rPr>
              <w:br/>
              <w:t>&lt;/</w:t>
            </w:r>
            <w:proofErr w:type="spellStart"/>
            <w:r w:rsidRPr="002C4EB9">
              <w:rPr>
                <w:color w:val="E8BF6A"/>
                <w:lang w:val="en-US"/>
              </w:rPr>
              <w:t>LinearLayout</w:t>
            </w:r>
            <w:proofErr w:type="spellEnd"/>
            <w:r w:rsidRPr="002C4EB9">
              <w:rPr>
                <w:color w:val="E8BF6A"/>
                <w:lang w:val="en-US"/>
              </w:rPr>
              <w:t>&gt;</w:t>
            </w:r>
          </w:p>
        </w:tc>
      </w:tr>
      <w:tr w:rsidR="002C4EB9" w14:paraId="0CDDC08C" w14:textId="77777777" w:rsidTr="002C4EB9">
        <w:tc>
          <w:tcPr>
            <w:tcW w:w="9345" w:type="dxa"/>
          </w:tcPr>
          <w:p w14:paraId="1228353B" w14:textId="77777777" w:rsidR="002C4EB9" w:rsidRDefault="002C4EB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  <w:p w14:paraId="47860DB7" w14:textId="77777777" w:rsidR="002C4EB9" w:rsidRPr="002C4EB9" w:rsidRDefault="002C4EB9" w:rsidP="002C4EB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spellStart"/>
            <w:r w:rsidRPr="002C4EB9">
              <w:rPr>
                <w:color w:val="CC7832"/>
                <w:lang w:val="en-US"/>
              </w:rPr>
              <w:t>lateinit</w:t>
            </w:r>
            <w:proofErr w:type="spellEnd"/>
            <w:r w:rsidRPr="002C4EB9">
              <w:rPr>
                <w:color w:val="CC7832"/>
                <w:lang w:val="en-US"/>
              </w:rPr>
              <w:t xml:space="preserve"> var </w:t>
            </w:r>
            <w:r w:rsidRPr="002C4EB9">
              <w:rPr>
                <w:i/>
                <w:iCs/>
                <w:color w:val="9876AA"/>
                <w:lang w:val="en-US"/>
              </w:rPr>
              <w:t>list</w:t>
            </w:r>
            <w:r w:rsidRPr="002C4EB9">
              <w:rPr>
                <w:color w:val="A9B7C6"/>
                <w:lang w:val="en-US"/>
              </w:rPr>
              <w:t xml:space="preserve">: </w:t>
            </w:r>
            <w:proofErr w:type="spellStart"/>
            <w:r w:rsidRPr="002C4EB9">
              <w:rPr>
                <w:color w:val="A9B7C6"/>
                <w:lang w:val="en-US"/>
              </w:rPr>
              <w:t>LinearLayout</w:t>
            </w:r>
            <w:proofErr w:type="spellEnd"/>
            <w:r w:rsidRPr="002C4EB9">
              <w:rPr>
                <w:color w:val="A9B7C6"/>
                <w:lang w:val="en-US"/>
              </w:rPr>
              <w:br/>
            </w:r>
            <w:proofErr w:type="spellStart"/>
            <w:r w:rsidRPr="002C4EB9">
              <w:rPr>
                <w:color w:val="CC7832"/>
                <w:lang w:val="en-US"/>
              </w:rPr>
              <w:t>lateinit</w:t>
            </w:r>
            <w:proofErr w:type="spellEnd"/>
            <w:r w:rsidRPr="002C4EB9">
              <w:rPr>
                <w:color w:val="CC7832"/>
                <w:lang w:val="en-US"/>
              </w:rPr>
              <w:t xml:space="preserve"> var </w:t>
            </w:r>
            <w:r w:rsidRPr="002C4EB9">
              <w:rPr>
                <w:i/>
                <w:iCs/>
                <w:color w:val="9876AA"/>
                <w:lang w:val="en-US"/>
              </w:rPr>
              <w:t>helper</w:t>
            </w:r>
            <w:r w:rsidRPr="002C4EB9">
              <w:rPr>
                <w:color w:val="A9B7C6"/>
                <w:lang w:val="en-US"/>
              </w:rPr>
              <w:t xml:space="preserve">: </w:t>
            </w:r>
            <w:proofErr w:type="spellStart"/>
            <w:r w:rsidRPr="002C4EB9">
              <w:rPr>
                <w:color w:val="A9B7C6"/>
                <w:lang w:val="en-US"/>
              </w:rPr>
              <w:t>DBHelper</w:t>
            </w:r>
            <w:proofErr w:type="spellEnd"/>
            <w:r w:rsidRPr="002C4EB9">
              <w:rPr>
                <w:color w:val="A9B7C6"/>
                <w:lang w:val="en-US"/>
              </w:rPr>
              <w:br/>
            </w:r>
            <w:r w:rsidRPr="002C4EB9">
              <w:rPr>
                <w:color w:val="CC7832"/>
                <w:lang w:val="en-US"/>
              </w:rPr>
              <w:t xml:space="preserve">class </w:t>
            </w:r>
            <w:proofErr w:type="spellStart"/>
            <w:proofErr w:type="gramStart"/>
            <w:r w:rsidRPr="002C4EB9">
              <w:rPr>
                <w:color w:val="A9B7C6"/>
                <w:lang w:val="en-US"/>
              </w:rPr>
              <w:t>ListCrimeActivity</w:t>
            </w:r>
            <w:proofErr w:type="spellEnd"/>
            <w:r w:rsidRPr="002C4EB9">
              <w:rPr>
                <w:color w:val="A9B7C6"/>
                <w:lang w:val="en-US"/>
              </w:rPr>
              <w:t xml:space="preserve"> :</w:t>
            </w:r>
            <w:proofErr w:type="gramEnd"/>
            <w:r w:rsidRPr="002C4EB9">
              <w:rPr>
                <w:color w:val="A9B7C6"/>
                <w:lang w:val="en-US"/>
              </w:rPr>
              <w:t xml:space="preserve"> </w:t>
            </w:r>
            <w:proofErr w:type="spellStart"/>
            <w:r w:rsidRPr="002C4EB9">
              <w:rPr>
                <w:color w:val="A9B7C6"/>
                <w:lang w:val="en-US"/>
              </w:rPr>
              <w:t>AppCompatActivity</w:t>
            </w:r>
            <w:proofErr w:type="spellEnd"/>
            <w:r w:rsidRPr="002C4EB9">
              <w:rPr>
                <w:color w:val="A9B7C6"/>
                <w:lang w:val="en-US"/>
              </w:rPr>
              <w:t>() {</w:t>
            </w:r>
            <w:r w:rsidRPr="002C4EB9">
              <w:rPr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2C4EB9">
              <w:rPr>
                <w:color w:val="FFC66D"/>
                <w:lang w:val="en-US"/>
              </w:rPr>
              <w:t>onCreate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proofErr w:type="spellStart"/>
            <w:r w:rsidRPr="002C4EB9">
              <w:rPr>
                <w:color w:val="A9B7C6"/>
                <w:lang w:val="en-US"/>
              </w:rPr>
              <w:t>savedInstanceState</w:t>
            </w:r>
            <w:proofErr w:type="spellEnd"/>
            <w:r w:rsidRPr="002C4EB9">
              <w:rPr>
                <w:color w:val="A9B7C6"/>
                <w:lang w:val="en-US"/>
              </w:rPr>
              <w:t>: Bundle?) {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CC7832"/>
                <w:lang w:val="en-US"/>
              </w:rPr>
              <w:t>super</w:t>
            </w:r>
            <w:r w:rsidRPr="002C4EB9">
              <w:rPr>
                <w:color w:val="A9B7C6"/>
                <w:lang w:val="en-US"/>
              </w:rPr>
              <w:t>.onCreate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proofErr w:type="spellStart"/>
            <w:r w:rsidRPr="002C4EB9">
              <w:rPr>
                <w:color w:val="A9B7C6"/>
                <w:lang w:val="en-US"/>
              </w:rPr>
              <w:t>savedInstanceState</w:t>
            </w:r>
            <w:proofErr w:type="spellEnd"/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setContentView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proofErr w:type="spellStart"/>
            <w:r w:rsidRPr="002C4EB9">
              <w:rPr>
                <w:color w:val="A9B7C6"/>
                <w:lang w:val="en-US"/>
              </w:rPr>
              <w:t>R.layout.</w:t>
            </w:r>
            <w:r w:rsidRPr="002C4EB9">
              <w:rPr>
                <w:i/>
                <w:iCs/>
                <w:color w:val="9876AA"/>
                <w:lang w:val="en-US"/>
              </w:rPr>
              <w:t>activity_list_crime</w:t>
            </w:r>
            <w:proofErr w:type="spellEnd"/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i/>
                <w:iCs/>
                <w:color w:val="9876AA"/>
                <w:lang w:val="en-US"/>
              </w:rPr>
              <w:t xml:space="preserve">list </w:t>
            </w:r>
            <w:r w:rsidRPr="002C4EB9">
              <w:rPr>
                <w:color w:val="A9B7C6"/>
                <w:lang w:val="en-US"/>
              </w:rPr>
              <w:t xml:space="preserve">= </w:t>
            </w:r>
            <w:proofErr w:type="spellStart"/>
            <w:r w:rsidRPr="002C4EB9">
              <w:rPr>
                <w:color w:val="A9B7C6"/>
                <w:lang w:val="en-US"/>
              </w:rPr>
              <w:t>findViewById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proofErr w:type="spellStart"/>
            <w:r w:rsidRPr="002C4EB9">
              <w:rPr>
                <w:color w:val="A9B7C6"/>
                <w:lang w:val="en-US"/>
              </w:rPr>
              <w:t>R.id.</w:t>
            </w:r>
            <w:r w:rsidRPr="002C4EB9">
              <w:rPr>
                <w:i/>
                <w:iCs/>
                <w:color w:val="9876AA"/>
                <w:lang w:val="en-US"/>
              </w:rPr>
              <w:t>listView</w:t>
            </w:r>
            <w:proofErr w:type="spellEnd"/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loadListView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}</w:t>
            </w:r>
            <w:r w:rsidRPr="002C4EB9">
              <w:rPr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2C4EB9">
              <w:rPr>
                <w:color w:val="FFC66D"/>
                <w:lang w:val="en-US"/>
              </w:rPr>
              <w:t>onCreateOptionsMenu</w:t>
            </w:r>
            <w:proofErr w:type="spellEnd"/>
            <w:r w:rsidRPr="002C4EB9">
              <w:rPr>
                <w:color w:val="A9B7C6"/>
                <w:lang w:val="en-US"/>
              </w:rPr>
              <w:t>(menu: Menu?): Boolean {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CC7832"/>
                <w:lang w:val="en-US"/>
              </w:rPr>
              <w:t>val</w:t>
            </w:r>
            <w:proofErr w:type="spellEnd"/>
            <w:r w:rsidRPr="002C4EB9">
              <w:rPr>
                <w:color w:val="CC7832"/>
                <w:lang w:val="en-US"/>
              </w:rPr>
              <w:t xml:space="preserve"> </w:t>
            </w:r>
            <w:r w:rsidRPr="002C4EB9">
              <w:rPr>
                <w:color w:val="A9B7C6"/>
                <w:lang w:val="en-US"/>
              </w:rPr>
              <w:t xml:space="preserve">inflater = </w:t>
            </w:r>
            <w:proofErr w:type="spellStart"/>
            <w:r w:rsidRPr="002C4EB9">
              <w:rPr>
                <w:i/>
                <w:iCs/>
                <w:color w:val="9876AA"/>
                <w:lang w:val="en-US"/>
              </w:rPr>
              <w:t>menuInflater</w:t>
            </w:r>
            <w:proofErr w:type="spellEnd"/>
            <w:r w:rsidRPr="002C4EB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inflater.inflate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proofErr w:type="spellStart"/>
            <w:r w:rsidRPr="002C4EB9">
              <w:rPr>
                <w:color w:val="A9B7C6"/>
                <w:lang w:val="en-US"/>
              </w:rPr>
              <w:t>R.menu.</w:t>
            </w:r>
            <w:r w:rsidRPr="002C4EB9">
              <w:rPr>
                <w:i/>
                <w:iCs/>
                <w:color w:val="9876AA"/>
                <w:lang w:val="en-US"/>
              </w:rPr>
              <w:t>menu_top</w:t>
            </w:r>
            <w:proofErr w:type="spellEnd"/>
            <w:r w:rsidRPr="002C4EB9">
              <w:rPr>
                <w:color w:val="CC7832"/>
                <w:lang w:val="en-US"/>
              </w:rPr>
              <w:t xml:space="preserve">, </w:t>
            </w:r>
            <w:r w:rsidRPr="002C4EB9">
              <w:rPr>
                <w:color w:val="A9B7C6"/>
                <w:lang w:val="en-US"/>
              </w:rPr>
              <w:t>menu)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2C4EB9">
              <w:rPr>
                <w:color w:val="CC7832"/>
                <w:lang w:val="en-US"/>
              </w:rPr>
              <w:t>super</w:t>
            </w:r>
            <w:r w:rsidRPr="002C4EB9">
              <w:rPr>
                <w:color w:val="A9B7C6"/>
                <w:lang w:val="en-US"/>
              </w:rPr>
              <w:t>.onCreateOptionsMenu</w:t>
            </w:r>
            <w:proofErr w:type="spellEnd"/>
            <w:r w:rsidRPr="002C4EB9">
              <w:rPr>
                <w:color w:val="A9B7C6"/>
                <w:lang w:val="en-US"/>
              </w:rPr>
              <w:t>(menu)</w:t>
            </w:r>
            <w:r w:rsidRPr="002C4EB9">
              <w:rPr>
                <w:color w:val="A9B7C6"/>
                <w:lang w:val="en-US"/>
              </w:rPr>
              <w:br/>
              <w:t xml:space="preserve">    }</w:t>
            </w:r>
            <w:r w:rsidRPr="002C4EB9">
              <w:rPr>
                <w:color w:val="A9B7C6"/>
                <w:lang w:val="en-US"/>
              </w:rPr>
              <w:br/>
            </w:r>
            <w:r w:rsidRPr="002C4EB9">
              <w:rPr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2C4EB9">
              <w:rPr>
                <w:color w:val="FFC66D"/>
                <w:lang w:val="en-US"/>
              </w:rPr>
              <w:t>onOptionsItemSelected</w:t>
            </w:r>
            <w:proofErr w:type="spellEnd"/>
            <w:r w:rsidRPr="002C4EB9">
              <w:rPr>
                <w:color w:val="A9B7C6"/>
                <w:lang w:val="en-US"/>
              </w:rPr>
              <w:t xml:space="preserve">(item: </w:t>
            </w:r>
            <w:proofErr w:type="spellStart"/>
            <w:r w:rsidRPr="002C4EB9">
              <w:rPr>
                <w:color w:val="A9B7C6"/>
                <w:lang w:val="en-US"/>
              </w:rPr>
              <w:t>MenuItem</w:t>
            </w:r>
            <w:proofErr w:type="spellEnd"/>
            <w:r w:rsidRPr="002C4EB9">
              <w:rPr>
                <w:color w:val="A9B7C6"/>
                <w:lang w:val="en-US"/>
              </w:rPr>
              <w:t>): Boolean {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color w:val="CC7832"/>
                <w:lang w:val="en-US"/>
              </w:rPr>
              <w:t xml:space="preserve">when </w:t>
            </w:r>
            <w:r w:rsidRPr="002C4EB9">
              <w:rPr>
                <w:color w:val="A9B7C6"/>
                <w:lang w:val="en-US"/>
              </w:rPr>
              <w:t>(</w:t>
            </w:r>
            <w:proofErr w:type="spellStart"/>
            <w:r w:rsidRPr="002C4EB9">
              <w:rPr>
                <w:color w:val="A9B7C6"/>
                <w:lang w:val="en-US"/>
              </w:rPr>
              <w:t>item.</w:t>
            </w:r>
            <w:r w:rsidRPr="002C4EB9">
              <w:rPr>
                <w:i/>
                <w:iCs/>
                <w:color w:val="9876AA"/>
                <w:lang w:val="en-US"/>
              </w:rPr>
              <w:t>itemId</w:t>
            </w:r>
            <w:proofErr w:type="spellEnd"/>
            <w:r w:rsidRPr="002C4EB9">
              <w:rPr>
                <w:color w:val="A9B7C6"/>
                <w:lang w:val="en-US"/>
              </w:rPr>
              <w:t>) {</w:t>
            </w:r>
            <w:r w:rsidRPr="002C4EB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A9B7C6"/>
                <w:lang w:val="en-US"/>
              </w:rPr>
              <w:t>R.id.</w:t>
            </w:r>
            <w:r w:rsidRPr="002C4EB9">
              <w:rPr>
                <w:i/>
                <w:iCs/>
                <w:color w:val="9876AA"/>
                <w:lang w:val="en-US"/>
              </w:rPr>
              <w:t>addCrime</w:t>
            </w:r>
            <w:proofErr w:type="spellEnd"/>
            <w:r w:rsidRPr="002C4EB9">
              <w:rPr>
                <w:i/>
                <w:iCs/>
                <w:color w:val="9876AA"/>
                <w:lang w:val="en-US"/>
              </w:rPr>
              <w:t xml:space="preserve"> </w:t>
            </w:r>
            <w:r w:rsidRPr="002C4EB9">
              <w:rPr>
                <w:color w:val="A9B7C6"/>
                <w:lang w:val="en-US"/>
              </w:rPr>
              <w:t>-&gt; {</w:t>
            </w:r>
            <w:r w:rsidRPr="002C4EB9">
              <w:rPr>
                <w:color w:val="A9B7C6"/>
                <w:lang w:val="en-US"/>
              </w:rPr>
              <w:br/>
              <w:t xml:space="preserve">                </w:t>
            </w:r>
            <w:r w:rsidRPr="002C4EB9">
              <w:rPr>
                <w:color w:val="CC7832"/>
                <w:lang w:val="en-US"/>
              </w:rPr>
              <w:t xml:space="preserve">var </w:t>
            </w:r>
            <w:r w:rsidRPr="002C4EB9">
              <w:rPr>
                <w:color w:val="A9B7C6"/>
                <w:lang w:val="en-US"/>
              </w:rPr>
              <w:t>intent = Intent(</w:t>
            </w:r>
            <w:r w:rsidRPr="002C4EB9">
              <w:rPr>
                <w:color w:val="CC7832"/>
                <w:lang w:val="en-US"/>
              </w:rPr>
              <w:t xml:space="preserve">this, </w:t>
            </w:r>
            <w:proofErr w:type="spellStart"/>
            <w:r w:rsidRPr="002C4EB9">
              <w:rPr>
                <w:color w:val="A9B7C6"/>
                <w:lang w:val="en-US"/>
              </w:rPr>
              <w:t>MainActivity</w:t>
            </w:r>
            <w:proofErr w:type="spellEnd"/>
            <w:r w:rsidRPr="002C4EB9">
              <w:rPr>
                <w:color w:val="A9B7C6"/>
                <w:lang w:val="en-US"/>
              </w:rPr>
              <w:t>::</w:t>
            </w:r>
            <w:r w:rsidRPr="002C4EB9">
              <w:rPr>
                <w:color w:val="CC7832"/>
                <w:lang w:val="en-US"/>
              </w:rPr>
              <w:t>class</w:t>
            </w:r>
            <w:r w:rsidRPr="002C4EB9">
              <w:rPr>
                <w:color w:val="A9B7C6"/>
                <w:lang w:val="en-US"/>
              </w:rPr>
              <w:t>.</w:t>
            </w:r>
            <w:r w:rsidRPr="002C4EB9">
              <w:rPr>
                <w:i/>
                <w:iCs/>
                <w:color w:val="9876AA"/>
                <w:lang w:val="en-US"/>
              </w:rPr>
              <w:t>java</w:t>
            </w:r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2C4EB9">
              <w:rPr>
                <w:color w:val="A9B7C6"/>
                <w:lang w:val="en-US"/>
              </w:rPr>
              <w:t>startActivity</w:t>
            </w:r>
            <w:proofErr w:type="spellEnd"/>
            <w:r w:rsidRPr="002C4EB9">
              <w:rPr>
                <w:color w:val="A9B7C6"/>
                <w:lang w:val="en-US"/>
              </w:rPr>
              <w:t>(intent)</w:t>
            </w:r>
            <w:r w:rsidRPr="002C4EB9">
              <w:rPr>
                <w:color w:val="A9B7C6"/>
                <w:lang w:val="en-US"/>
              </w:rPr>
              <w:br/>
              <w:t xml:space="preserve">                </w:t>
            </w:r>
            <w:r w:rsidRPr="002C4EB9">
              <w:rPr>
                <w:color w:val="CC7832"/>
                <w:lang w:val="en-US"/>
              </w:rPr>
              <w:t>return true</w:t>
            </w:r>
            <w:r w:rsidRPr="002C4EB9">
              <w:rPr>
                <w:color w:val="CC7832"/>
                <w:lang w:val="en-US"/>
              </w:rPr>
              <w:br/>
              <w:t xml:space="preserve">            </w:t>
            </w:r>
            <w:r w:rsidRPr="002C4EB9">
              <w:rPr>
                <w:color w:val="A9B7C6"/>
                <w:lang w:val="en-US"/>
              </w:rPr>
              <w:t>}</w:t>
            </w:r>
            <w:r w:rsidRPr="002C4EB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A9B7C6"/>
                <w:lang w:val="en-US"/>
              </w:rPr>
              <w:t>R.id.</w:t>
            </w:r>
            <w:r w:rsidRPr="002C4EB9">
              <w:rPr>
                <w:i/>
                <w:iCs/>
                <w:color w:val="9876AA"/>
                <w:lang w:val="en-US"/>
              </w:rPr>
              <w:t>delAll</w:t>
            </w:r>
            <w:proofErr w:type="spellEnd"/>
            <w:r w:rsidRPr="002C4EB9">
              <w:rPr>
                <w:i/>
                <w:iCs/>
                <w:color w:val="9876AA"/>
                <w:lang w:val="en-US"/>
              </w:rPr>
              <w:t xml:space="preserve"> </w:t>
            </w:r>
            <w:r w:rsidRPr="002C4EB9">
              <w:rPr>
                <w:color w:val="A9B7C6"/>
                <w:lang w:val="en-US"/>
              </w:rPr>
              <w:t>-&gt; {</w:t>
            </w:r>
            <w:r w:rsidRPr="002C4EB9">
              <w:rPr>
                <w:color w:val="A9B7C6"/>
                <w:lang w:val="en-US"/>
              </w:rPr>
              <w:br/>
              <w:t xml:space="preserve">               </w:t>
            </w:r>
            <w:proofErr w:type="spellStart"/>
            <w:r w:rsidRPr="002C4EB9">
              <w:rPr>
                <w:color w:val="A9B7C6"/>
                <w:lang w:val="en-US"/>
              </w:rPr>
              <w:t>delCrimes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2C4EB9">
              <w:rPr>
                <w:color w:val="A9B7C6"/>
                <w:lang w:val="en-US"/>
              </w:rPr>
              <w:t>loadListView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        }</w:t>
            </w:r>
            <w:r w:rsidRPr="002C4EB9">
              <w:rPr>
                <w:color w:val="A9B7C6"/>
                <w:lang w:val="en-US"/>
              </w:rPr>
              <w:br/>
              <w:t xml:space="preserve">        }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2C4EB9">
              <w:rPr>
                <w:color w:val="CC7832"/>
                <w:lang w:val="en-US"/>
              </w:rPr>
              <w:t>super</w:t>
            </w:r>
            <w:r w:rsidRPr="002C4EB9">
              <w:rPr>
                <w:color w:val="A9B7C6"/>
                <w:lang w:val="en-US"/>
              </w:rPr>
              <w:t>.onOptionsItemSelected</w:t>
            </w:r>
            <w:proofErr w:type="spellEnd"/>
            <w:r w:rsidRPr="002C4EB9">
              <w:rPr>
                <w:color w:val="A9B7C6"/>
                <w:lang w:val="en-US"/>
              </w:rPr>
              <w:t>(item)</w:t>
            </w:r>
            <w:r w:rsidRPr="002C4EB9">
              <w:rPr>
                <w:color w:val="A9B7C6"/>
                <w:lang w:val="en-US"/>
              </w:rPr>
              <w:br/>
              <w:t xml:space="preserve">    }</w:t>
            </w:r>
            <w:r w:rsidRPr="002C4EB9">
              <w:rPr>
                <w:color w:val="A9B7C6"/>
                <w:lang w:val="en-US"/>
              </w:rPr>
              <w:br/>
            </w:r>
            <w:r w:rsidRPr="002C4EB9">
              <w:rPr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CC7832"/>
                <w:lang w:val="en-US"/>
              </w:rPr>
              <w:t xml:space="preserve">fun </w:t>
            </w:r>
            <w:proofErr w:type="spellStart"/>
            <w:r w:rsidRPr="002C4EB9">
              <w:rPr>
                <w:color w:val="FFC66D"/>
                <w:lang w:val="en-US"/>
              </w:rPr>
              <w:t>delCrimes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{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CC7832"/>
                <w:lang w:val="en-US"/>
              </w:rPr>
              <w:t>val</w:t>
            </w:r>
            <w:proofErr w:type="spellEnd"/>
            <w:r w:rsidRPr="002C4EB9">
              <w:rPr>
                <w:color w:val="CC7832"/>
                <w:lang w:val="en-US"/>
              </w:rPr>
              <w:t xml:space="preserve"> </w:t>
            </w:r>
            <w:proofErr w:type="spellStart"/>
            <w:r w:rsidRPr="002C4EB9">
              <w:rPr>
                <w:color w:val="A9B7C6"/>
                <w:lang w:val="en-US"/>
              </w:rPr>
              <w:t>db</w:t>
            </w:r>
            <w:proofErr w:type="spellEnd"/>
            <w:r w:rsidRPr="002C4EB9">
              <w:rPr>
                <w:color w:val="A9B7C6"/>
                <w:lang w:val="en-US"/>
              </w:rPr>
              <w:t xml:space="preserve"> = </w:t>
            </w:r>
            <w:proofErr w:type="spellStart"/>
            <w:r w:rsidRPr="002C4EB9">
              <w:rPr>
                <w:color w:val="A9B7C6"/>
                <w:lang w:val="en-US"/>
              </w:rPr>
              <w:t>DBHelper</w:t>
            </w:r>
            <w:proofErr w:type="spellEnd"/>
            <w:r w:rsidRPr="002C4EB9">
              <w:rPr>
                <w:color w:val="A9B7C6"/>
                <w:lang w:val="en-US"/>
              </w:rPr>
              <w:t xml:space="preserve"> (</w:t>
            </w:r>
            <w:r w:rsidRPr="002C4EB9">
              <w:rPr>
                <w:color w:val="CC7832"/>
                <w:lang w:val="en-US"/>
              </w:rPr>
              <w:t>this</w:t>
            </w:r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db.deleteAllCrimes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loadListView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}</w:t>
            </w:r>
            <w:r w:rsidRPr="002C4EB9">
              <w:rPr>
                <w:color w:val="A9B7C6"/>
                <w:lang w:val="en-US"/>
              </w:rPr>
              <w:br/>
            </w:r>
            <w:r w:rsidRPr="002C4EB9">
              <w:rPr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CC7832"/>
                <w:lang w:val="en-US"/>
              </w:rPr>
              <w:t xml:space="preserve">fun </w:t>
            </w:r>
            <w:proofErr w:type="spellStart"/>
            <w:r w:rsidRPr="002C4EB9">
              <w:rPr>
                <w:color w:val="FFC66D"/>
                <w:lang w:val="en-US"/>
              </w:rPr>
              <w:t>loadListView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{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i/>
                <w:iCs/>
                <w:color w:val="9876AA"/>
                <w:lang w:val="en-US"/>
              </w:rPr>
              <w:t xml:space="preserve">helper </w:t>
            </w:r>
            <w:r w:rsidRPr="002C4EB9">
              <w:rPr>
                <w:color w:val="A9B7C6"/>
                <w:lang w:val="en-US"/>
              </w:rPr>
              <w:t xml:space="preserve">= </w:t>
            </w:r>
            <w:proofErr w:type="spellStart"/>
            <w:r w:rsidRPr="002C4EB9">
              <w:rPr>
                <w:color w:val="A9B7C6"/>
                <w:lang w:val="en-US"/>
              </w:rPr>
              <w:t>DBHelper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r w:rsidRPr="002C4EB9">
              <w:rPr>
                <w:color w:val="CC7832"/>
                <w:lang w:val="en-US"/>
              </w:rPr>
              <w:t>this</w:t>
            </w:r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</w:r>
            <w:r w:rsidRPr="002C4EB9">
              <w:rPr>
                <w:color w:val="A9B7C6"/>
                <w:lang w:val="en-US"/>
              </w:rPr>
              <w:lastRenderedPageBreak/>
              <w:t xml:space="preserve">        </w:t>
            </w:r>
            <w:r w:rsidRPr="002C4EB9">
              <w:rPr>
                <w:color w:val="CC7832"/>
                <w:lang w:val="en-US"/>
              </w:rPr>
              <w:t xml:space="preserve">var </w:t>
            </w:r>
            <w:r w:rsidRPr="002C4EB9">
              <w:rPr>
                <w:color w:val="A9B7C6"/>
                <w:lang w:val="en-US"/>
              </w:rPr>
              <w:t xml:space="preserve">array = </w:t>
            </w:r>
            <w:proofErr w:type="spellStart"/>
            <w:r w:rsidRPr="002C4EB9">
              <w:rPr>
                <w:i/>
                <w:iCs/>
                <w:color w:val="9876AA"/>
                <w:lang w:val="en-US"/>
              </w:rPr>
              <w:t>helper</w:t>
            </w:r>
            <w:r w:rsidRPr="002C4EB9">
              <w:rPr>
                <w:color w:val="A9B7C6"/>
                <w:lang w:val="en-US"/>
              </w:rPr>
              <w:t>.readAllCrimes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i/>
                <w:iCs/>
                <w:color w:val="9876AA"/>
                <w:lang w:val="en-US"/>
              </w:rPr>
              <w:t>list</w:t>
            </w:r>
            <w:r w:rsidRPr="002C4EB9">
              <w:rPr>
                <w:color w:val="A9B7C6"/>
                <w:lang w:val="en-US"/>
              </w:rPr>
              <w:t>.removeAllViews</w:t>
            </w:r>
            <w:proofErr w:type="spellEnd"/>
            <w:r w:rsidRPr="002C4EB9">
              <w:rPr>
                <w:color w:val="A9B7C6"/>
                <w:lang w:val="en-US"/>
              </w:rPr>
              <w:t>()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2C4EB9">
              <w:rPr>
                <w:color w:val="A9B7C6"/>
                <w:lang w:val="en-US"/>
              </w:rPr>
              <w:t>array.</w:t>
            </w:r>
            <w:r w:rsidRPr="002C4EB9">
              <w:rPr>
                <w:i/>
                <w:iCs/>
                <w:color w:val="FFC66D"/>
                <w:lang w:val="en-US"/>
              </w:rPr>
              <w:t>forEach</w:t>
            </w:r>
            <w:proofErr w:type="spellEnd"/>
            <w:r w:rsidRPr="002C4EB9">
              <w:rPr>
                <w:i/>
                <w:iCs/>
                <w:color w:val="FFC66D"/>
                <w:lang w:val="en-US"/>
              </w:rPr>
              <w:t xml:space="preserve"> </w:t>
            </w:r>
            <w:r w:rsidRPr="002C4EB9">
              <w:rPr>
                <w:b/>
                <w:bCs/>
                <w:color w:val="A9B7C6"/>
                <w:lang w:val="en-US"/>
              </w:rPr>
              <w:t>{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2C4EB9">
              <w:rPr>
                <w:color w:val="CC7832"/>
                <w:lang w:val="en-US"/>
              </w:rPr>
              <w:t xml:space="preserve">var </w:t>
            </w:r>
            <w:proofErr w:type="spellStart"/>
            <w:r w:rsidRPr="002C4EB9">
              <w:rPr>
                <w:color w:val="A9B7C6"/>
                <w:lang w:val="en-US"/>
              </w:rPr>
              <w:t>crimes_tv</w:t>
            </w:r>
            <w:proofErr w:type="spellEnd"/>
            <w:r w:rsidRPr="002C4EB9">
              <w:rPr>
                <w:color w:val="A9B7C6"/>
                <w:lang w:val="en-US"/>
              </w:rPr>
              <w:t xml:space="preserve"> = </w:t>
            </w:r>
            <w:proofErr w:type="spellStart"/>
            <w:r w:rsidRPr="002C4EB9">
              <w:rPr>
                <w:color w:val="A9B7C6"/>
                <w:lang w:val="en-US"/>
              </w:rPr>
              <w:t>TextView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r w:rsidRPr="002C4EB9">
              <w:rPr>
                <w:color w:val="CC7832"/>
                <w:lang w:val="en-US"/>
              </w:rPr>
              <w:t>this</w:t>
            </w:r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A9B7C6"/>
                <w:lang w:val="en-US"/>
              </w:rPr>
              <w:t>crimes_tv.</w:t>
            </w:r>
            <w:r w:rsidRPr="002C4EB9">
              <w:rPr>
                <w:i/>
                <w:iCs/>
                <w:color w:val="9876AA"/>
                <w:lang w:val="en-US"/>
              </w:rPr>
              <w:t>textSize</w:t>
            </w:r>
            <w:proofErr w:type="spellEnd"/>
            <w:r w:rsidRPr="002C4EB9">
              <w:rPr>
                <w:i/>
                <w:iCs/>
                <w:color w:val="9876AA"/>
                <w:lang w:val="en-US"/>
              </w:rPr>
              <w:t xml:space="preserve"> </w:t>
            </w:r>
            <w:r w:rsidRPr="002C4EB9">
              <w:rPr>
                <w:color w:val="A9B7C6"/>
                <w:lang w:val="en-US"/>
              </w:rPr>
              <w:t xml:space="preserve">= </w:t>
            </w:r>
            <w:r w:rsidRPr="002C4EB9">
              <w:rPr>
                <w:color w:val="6897BB"/>
                <w:lang w:val="en-US"/>
              </w:rPr>
              <w:t>20F</w:t>
            </w:r>
            <w:r w:rsidRPr="002C4EB9">
              <w:rPr>
                <w:color w:val="6897BB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color w:val="A9B7C6"/>
                <w:lang w:val="en-US"/>
              </w:rPr>
              <w:t>crimes_tv.</w:t>
            </w:r>
            <w:r w:rsidRPr="002C4EB9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2C4EB9">
              <w:rPr>
                <w:i/>
                <w:iCs/>
                <w:color w:val="9876AA"/>
                <w:lang w:val="en-US"/>
              </w:rPr>
              <w:t xml:space="preserve"> </w:t>
            </w:r>
            <w:r w:rsidRPr="002C4EB9">
              <w:rPr>
                <w:color w:val="A9B7C6"/>
                <w:lang w:val="en-US"/>
              </w:rPr>
              <w:t xml:space="preserve">= </w:t>
            </w:r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CC7832"/>
                <w:lang w:val="en-US"/>
              </w:rPr>
              <w:t>${</w:t>
            </w:r>
            <w:proofErr w:type="spellStart"/>
            <w:r w:rsidRPr="002C4EB9">
              <w:rPr>
                <w:b/>
                <w:bCs/>
                <w:color w:val="A9B7C6"/>
                <w:lang w:val="en-US"/>
              </w:rPr>
              <w:t>it</w:t>
            </w:r>
            <w:r w:rsidRPr="002C4EB9">
              <w:rPr>
                <w:color w:val="A9B7C6"/>
                <w:lang w:val="en-US"/>
              </w:rPr>
              <w:t>.</w:t>
            </w:r>
            <w:r w:rsidRPr="002C4EB9">
              <w:rPr>
                <w:color w:val="9876AA"/>
                <w:lang w:val="en-US"/>
              </w:rPr>
              <w:t>title</w:t>
            </w:r>
            <w:r w:rsidRPr="002C4EB9">
              <w:rPr>
                <w:color w:val="A9B7C6"/>
                <w:lang w:val="en-US"/>
              </w:rPr>
              <w:t>.</w:t>
            </w:r>
            <w:r w:rsidRPr="002C4EB9">
              <w:rPr>
                <w:color w:val="72737A"/>
                <w:lang w:val="en-US"/>
              </w:rPr>
              <w:t>toString</w:t>
            </w:r>
            <w:proofErr w:type="spellEnd"/>
            <w:r w:rsidRPr="002C4EB9">
              <w:rPr>
                <w:color w:val="72737A"/>
                <w:lang w:val="en-US"/>
              </w:rPr>
              <w:t>()</w:t>
            </w:r>
            <w:r w:rsidRPr="002C4EB9">
              <w:rPr>
                <w:color w:val="CC7832"/>
                <w:lang w:val="en-US"/>
              </w:rPr>
              <w:t>}</w:t>
            </w:r>
            <w:r w:rsidRPr="002C4EB9">
              <w:rPr>
                <w:color w:val="6A8759"/>
                <w:lang w:val="en-US"/>
              </w:rPr>
              <w:t xml:space="preserve"> - </w:t>
            </w:r>
            <w:r w:rsidRPr="002C4EB9">
              <w:rPr>
                <w:color w:val="CC7832"/>
                <w:lang w:val="en-US"/>
              </w:rPr>
              <w:t>${</w:t>
            </w:r>
            <w:proofErr w:type="spellStart"/>
            <w:r w:rsidRPr="002C4EB9">
              <w:rPr>
                <w:b/>
                <w:bCs/>
                <w:color w:val="A9B7C6"/>
                <w:lang w:val="en-US"/>
              </w:rPr>
              <w:t>it</w:t>
            </w:r>
            <w:r w:rsidRPr="002C4EB9">
              <w:rPr>
                <w:color w:val="A9B7C6"/>
                <w:lang w:val="en-US"/>
              </w:rPr>
              <w:t>.</w:t>
            </w:r>
            <w:r w:rsidRPr="002C4EB9">
              <w:rPr>
                <w:color w:val="9876AA"/>
                <w:lang w:val="en-US"/>
              </w:rPr>
              <w:t>date</w:t>
            </w:r>
            <w:r w:rsidRPr="002C4EB9">
              <w:rPr>
                <w:color w:val="A9B7C6"/>
                <w:lang w:val="en-US"/>
              </w:rPr>
              <w:t>.</w:t>
            </w:r>
            <w:r w:rsidRPr="002C4EB9">
              <w:rPr>
                <w:color w:val="72737A"/>
                <w:lang w:val="en-US"/>
              </w:rPr>
              <w:t>toString</w:t>
            </w:r>
            <w:proofErr w:type="spellEnd"/>
            <w:r w:rsidRPr="002C4EB9">
              <w:rPr>
                <w:color w:val="72737A"/>
                <w:lang w:val="en-US"/>
              </w:rPr>
              <w:t>()</w:t>
            </w:r>
            <w:r w:rsidRPr="002C4EB9">
              <w:rPr>
                <w:color w:val="CC7832"/>
                <w:lang w:val="en-US"/>
              </w:rPr>
              <w:t>}</w:t>
            </w:r>
            <w:r w:rsidRPr="002C4EB9">
              <w:rPr>
                <w:color w:val="6A8759"/>
                <w:lang w:val="en-US"/>
              </w:rPr>
              <w:t>"</w:t>
            </w:r>
            <w:r w:rsidRPr="002C4EB9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2C4EB9">
              <w:rPr>
                <w:i/>
                <w:iCs/>
                <w:color w:val="9876AA"/>
                <w:lang w:val="en-US"/>
              </w:rPr>
              <w:t>list</w:t>
            </w:r>
            <w:r w:rsidRPr="002C4EB9">
              <w:rPr>
                <w:color w:val="A9B7C6"/>
                <w:lang w:val="en-US"/>
              </w:rPr>
              <w:t>.addView</w:t>
            </w:r>
            <w:proofErr w:type="spellEnd"/>
            <w:r w:rsidRPr="002C4EB9">
              <w:rPr>
                <w:color w:val="A9B7C6"/>
                <w:lang w:val="en-US"/>
              </w:rPr>
              <w:t>(</w:t>
            </w:r>
            <w:proofErr w:type="spellStart"/>
            <w:r w:rsidRPr="002C4EB9">
              <w:rPr>
                <w:color w:val="A9B7C6"/>
                <w:lang w:val="en-US"/>
              </w:rPr>
              <w:t>crimes_tv</w:t>
            </w:r>
            <w:proofErr w:type="spellEnd"/>
            <w:r w:rsidRPr="002C4EB9">
              <w:rPr>
                <w:color w:val="A9B7C6"/>
                <w:lang w:val="en-US"/>
              </w:rPr>
              <w:t>)</w:t>
            </w:r>
            <w:r w:rsidRPr="002C4EB9">
              <w:rPr>
                <w:color w:val="A9B7C6"/>
                <w:lang w:val="en-US"/>
              </w:rPr>
              <w:br/>
              <w:t xml:space="preserve">        </w:t>
            </w:r>
            <w:r w:rsidRPr="002C4EB9">
              <w:rPr>
                <w:b/>
                <w:bCs/>
                <w:color w:val="A9B7C6"/>
                <w:lang w:val="en-US"/>
              </w:rPr>
              <w:t>}</w:t>
            </w:r>
            <w:r w:rsidRPr="002C4EB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2C4EB9">
              <w:rPr>
                <w:color w:val="A9B7C6"/>
                <w:lang w:val="en-US"/>
              </w:rPr>
              <w:t>}</w:t>
            </w:r>
            <w:r w:rsidRPr="002C4EB9">
              <w:rPr>
                <w:color w:val="A9B7C6"/>
                <w:lang w:val="en-US"/>
              </w:rPr>
              <w:br/>
              <w:t>}</w:t>
            </w:r>
          </w:p>
          <w:p w14:paraId="2C2F76EC" w14:textId="77777777" w:rsidR="002C4EB9" w:rsidRDefault="002C4EB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  <w:p w14:paraId="5FDBC33C" w14:textId="13BF47BA" w:rsidR="002C4EB9" w:rsidRDefault="002C4EB9" w:rsidP="00004E03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7FA34BC3" wp14:editId="369E787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10795</wp:posOffset>
                  </wp:positionV>
                  <wp:extent cx="3569861" cy="2858947"/>
                  <wp:effectExtent l="0" t="0" r="0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708" cy="2862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6580D429" w14:textId="78814EF7" w:rsidR="009636CD" w:rsidRDefault="009636CD" w:rsidP="00004E03">
      <w:pPr>
        <w:rPr>
          <w:rFonts w:cs="Times New Roman"/>
          <w:b/>
          <w:szCs w:val="28"/>
          <w:lang w:val="en-US"/>
        </w:rPr>
      </w:pPr>
    </w:p>
    <w:p w14:paraId="3782A898" w14:textId="2A8A9F2B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23090732" w14:textId="2C65C316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56F9E620" w14:textId="4BFE503C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7658FC3D" w14:textId="4ED1A652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5BE682DC" w14:textId="3537216B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1B037769" w14:textId="77777777" w:rsidR="002C4EB9" w:rsidRDefault="002C4EB9" w:rsidP="002C4EB9">
      <w:pPr>
        <w:rPr>
          <w:rFonts w:cs="Times New Roman"/>
          <w:szCs w:val="28"/>
          <w:lang w:val="en-US"/>
        </w:rPr>
      </w:pPr>
    </w:p>
    <w:p w14:paraId="1B906790" w14:textId="77777777" w:rsidR="002C4EB9" w:rsidRDefault="002C4EB9" w:rsidP="002C4EB9">
      <w:pPr>
        <w:rPr>
          <w:rFonts w:cs="Times New Roman"/>
          <w:szCs w:val="28"/>
          <w:lang w:val="en-US"/>
        </w:rPr>
      </w:pPr>
    </w:p>
    <w:p w14:paraId="26D3FE36" w14:textId="2DCC2912" w:rsidR="002C4EB9" w:rsidRDefault="002C4EB9" w:rsidP="002C4EB9">
      <w:pPr>
        <w:rPr>
          <w:rFonts w:cs="Times New Roman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C506E03" wp14:editId="04990DB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05200" cy="4352925"/>
            <wp:effectExtent l="0" t="0" r="0" b="952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2CA75" w14:textId="43B99203" w:rsidR="002C4EB9" w:rsidRDefault="002C4EB9" w:rsidP="002C4EB9">
      <w:pPr>
        <w:rPr>
          <w:rFonts w:cs="Times New Roman"/>
          <w:szCs w:val="28"/>
          <w:lang w:val="en-US"/>
        </w:rPr>
      </w:pPr>
      <w:r w:rsidRPr="002C4EB9">
        <w:rPr>
          <w:rFonts w:cs="Times New Roman"/>
          <w:szCs w:val="28"/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C043AD6" wp14:editId="3951DBF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57875" cy="44672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34ADE" w14:textId="7FC0AD98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1DD09BC7" w14:textId="66F4E8FF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5C9B7852" w14:textId="5363BB07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340AE232" w14:textId="20946C29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79062C1F" w14:textId="7CD7892F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73B6CDE0" w14:textId="470509AE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27512311" w14:textId="6EBB0842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1838B7F3" w14:textId="52F5B560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373C0462" w14:textId="1480FBA5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3342ACD4" w14:textId="1FED0A39" w:rsidR="002C4EB9" w:rsidRPr="002C4EB9" w:rsidRDefault="002C4EB9" w:rsidP="002C4EB9">
      <w:pPr>
        <w:rPr>
          <w:rFonts w:cs="Times New Roman"/>
          <w:szCs w:val="28"/>
          <w:lang w:val="en-US"/>
        </w:rPr>
      </w:pPr>
    </w:p>
    <w:p w14:paraId="63ADF1F0" w14:textId="7080A640" w:rsidR="002C4EB9" w:rsidRDefault="00026A30" w:rsidP="002C4EB9">
      <w:pPr>
        <w:rPr>
          <w:rFonts w:cs="Times New Roman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F64D10" wp14:editId="2DB620E8">
            <wp:simplePos x="0" y="0"/>
            <wp:positionH relativeFrom="column">
              <wp:posOffset>-131011</wp:posOffset>
            </wp:positionH>
            <wp:positionV relativeFrom="paragraph">
              <wp:posOffset>400990</wp:posOffset>
            </wp:positionV>
            <wp:extent cx="3877519" cy="5452952"/>
            <wp:effectExtent l="0" t="0" r="889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172" cy="5460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D4CDD" w14:textId="2E630C99" w:rsidR="002C4EB9" w:rsidRDefault="002C4EB9" w:rsidP="002C4EB9">
      <w:pPr>
        <w:rPr>
          <w:rFonts w:cs="Times New Roman"/>
          <w:szCs w:val="28"/>
          <w:lang w:val="en-US"/>
        </w:rPr>
      </w:pPr>
    </w:p>
    <w:p w14:paraId="06C67E6A" w14:textId="2CCEC01A" w:rsidR="002C4EB9" w:rsidRDefault="002C4EB9">
      <w:pPr>
        <w:rPr>
          <w:rFonts w:cs="Times New Roman"/>
          <w:szCs w:val="28"/>
          <w:lang w:val="en-US"/>
        </w:rPr>
      </w:pPr>
    </w:p>
    <w:p w14:paraId="1EC2A086" w14:textId="0770902D" w:rsidR="002C4EB9" w:rsidRDefault="002C4EB9" w:rsidP="002C4EB9">
      <w:pPr>
        <w:rPr>
          <w:rFonts w:cs="Times New Roman"/>
          <w:szCs w:val="28"/>
          <w:lang w:val="en-US"/>
        </w:rPr>
      </w:pPr>
    </w:p>
    <w:p w14:paraId="4D3F118B" w14:textId="180AF210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5991D70E" w14:textId="056AC7FD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0F205646" w14:textId="5E655DD3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4EDF7D78" w14:textId="54877AFA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3871BCD8" w14:textId="275B3157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3A34474F" w14:textId="02A06E5B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5FB64590" w14:textId="6E97A178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4A1A689C" w14:textId="722C17CA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20998889" w14:textId="3D17B5D4" w:rsidR="00026A30" w:rsidRDefault="00026A30" w:rsidP="00026A30">
      <w:pPr>
        <w:rPr>
          <w:rFonts w:cs="Times New Roman"/>
          <w:szCs w:val="28"/>
          <w:lang w:val="en-US"/>
        </w:rPr>
      </w:pPr>
    </w:p>
    <w:p w14:paraId="51A7597C" w14:textId="3207561E" w:rsidR="00026A30" w:rsidRDefault="00026A30" w:rsidP="00026A30">
      <w:pPr>
        <w:tabs>
          <w:tab w:val="left" w:pos="7619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6A30" w14:paraId="070909EB" w14:textId="77777777" w:rsidTr="00026A30">
        <w:tc>
          <w:tcPr>
            <w:tcW w:w="9345" w:type="dxa"/>
          </w:tcPr>
          <w:p w14:paraId="4BCCB358" w14:textId="7D61FB4B" w:rsidR="00026A30" w:rsidRPr="00026A30" w:rsidRDefault="00026A30" w:rsidP="00026A30">
            <w:pPr>
              <w:tabs>
                <w:tab w:val="left" w:pos="7619"/>
              </w:tabs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MainActivity</w:t>
            </w:r>
            <w:proofErr w:type="spellEnd"/>
          </w:p>
        </w:tc>
      </w:tr>
      <w:tr w:rsidR="00026A30" w14:paraId="017E8477" w14:textId="77777777" w:rsidTr="00026A30">
        <w:tc>
          <w:tcPr>
            <w:tcW w:w="9345" w:type="dxa"/>
          </w:tcPr>
          <w:p w14:paraId="28623EEC" w14:textId="77777777" w:rsidR="00026A30" w:rsidRPr="00026A30" w:rsidRDefault="00026A30" w:rsidP="00026A3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26A30">
              <w:rPr>
                <w:color w:val="CC7832"/>
                <w:lang w:val="en-US"/>
              </w:rPr>
              <w:t xml:space="preserve">class </w:t>
            </w:r>
            <w:proofErr w:type="spellStart"/>
            <w:proofErr w:type="gramStart"/>
            <w:r w:rsidRPr="00026A30">
              <w:rPr>
                <w:color w:val="A9B7C6"/>
                <w:lang w:val="en-US"/>
              </w:rPr>
              <w:t>MainActivity</w:t>
            </w:r>
            <w:proofErr w:type="spellEnd"/>
            <w:r w:rsidRPr="00026A30">
              <w:rPr>
                <w:color w:val="A9B7C6"/>
                <w:lang w:val="en-US"/>
              </w:rPr>
              <w:t xml:space="preserve"> :</w:t>
            </w:r>
            <w:proofErr w:type="gramEnd"/>
            <w:r w:rsidRPr="00026A30">
              <w:rPr>
                <w:color w:val="A9B7C6"/>
                <w:lang w:val="en-US"/>
              </w:rPr>
              <w:t xml:space="preserve"> </w:t>
            </w:r>
            <w:proofErr w:type="spellStart"/>
            <w:r w:rsidRPr="00026A30">
              <w:rPr>
                <w:color w:val="A9B7C6"/>
                <w:lang w:val="en-US"/>
              </w:rPr>
              <w:t>AppCompatActivity</w:t>
            </w:r>
            <w:proofErr w:type="spellEnd"/>
            <w:r w:rsidRPr="00026A30">
              <w:rPr>
                <w:color w:val="A9B7C6"/>
                <w:lang w:val="en-US"/>
              </w:rPr>
              <w:t>() {</w:t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26A30">
              <w:rPr>
                <w:color w:val="FFC66D"/>
                <w:lang w:val="en-US"/>
              </w:rPr>
              <w:t>onCreate</w:t>
            </w:r>
            <w:proofErr w:type="spellEnd"/>
            <w:r w:rsidRPr="00026A30">
              <w:rPr>
                <w:color w:val="A9B7C6"/>
                <w:lang w:val="en-US"/>
              </w:rPr>
              <w:t>(</w:t>
            </w:r>
            <w:proofErr w:type="spellStart"/>
            <w:r w:rsidRPr="00026A30">
              <w:rPr>
                <w:color w:val="A9B7C6"/>
                <w:lang w:val="en-US"/>
              </w:rPr>
              <w:t>savedInstanceState</w:t>
            </w:r>
            <w:proofErr w:type="spellEnd"/>
            <w:r w:rsidRPr="00026A30">
              <w:rPr>
                <w:color w:val="A9B7C6"/>
                <w:lang w:val="en-US"/>
              </w:rPr>
              <w:t>: Bundle?)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26A30">
              <w:rPr>
                <w:color w:val="CC7832"/>
                <w:lang w:val="en-US"/>
              </w:rPr>
              <w:t>super</w:t>
            </w:r>
            <w:r w:rsidRPr="00026A30">
              <w:rPr>
                <w:color w:val="A9B7C6"/>
                <w:lang w:val="en-US"/>
              </w:rPr>
              <w:t>.onCreate</w:t>
            </w:r>
            <w:proofErr w:type="spellEnd"/>
            <w:r w:rsidRPr="00026A30">
              <w:rPr>
                <w:color w:val="A9B7C6"/>
                <w:lang w:val="en-US"/>
              </w:rPr>
              <w:t>(</w:t>
            </w:r>
            <w:proofErr w:type="spellStart"/>
            <w:r w:rsidRPr="00026A30">
              <w:rPr>
                <w:color w:val="A9B7C6"/>
                <w:lang w:val="en-US"/>
              </w:rPr>
              <w:t>savedInstanceState</w:t>
            </w:r>
            <w:proofErr w:type="spellEnd"/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26A30">
              <w:rPr>
                <w:color w:val="A9B7C6"/>
                <w:lang w:val="en-US"/>
              </w:rPr>
              <w:t>setContentView</w:t>
            </w:r>
            <w:proofErr w:type="spellEnd"/>
            <w:r w:rsidRPr="00026A30">
              <w:rPr>
                <w:color w:val="A9B7C6"/>
                <w:lang w:val="en-US"/>
              </w:rPr>
              <w:t>(</w:t>
            </w:r>
            <w:proofErr w:type="spellStart"/>
            <w:r w:rsidRPr="00026A30">
              <w:rPr>
                <w:color w:val="A9B7C6"/>
                <w:lang w:val="en-US"/>
              </w:rPr>
              <w:t>R.layout.</w:t>
            </w:r>
            <w:r w:rsidRPr="00026A30">
              <w:rPr>
                <w:i/>
                <w:iCs/>
                <w:color w:val="9876AA"/>
                <w:lang w:val="en-US"/>
              </w:rPr>
              <w:t>activity_main</w:t>
            </w:r>
            <w:proofErr w:type="spellEnd"/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26A30">
              <w:rPr>
                <w:color w:val="CC7832"/>
                <w:lang w:val="en-US"/>
              </w:rPr>
              <w:t>val</w:t>
            </w:r>
            <w:proofErr w:type="spellEnd"/>
            <w:r w:rsidRPr="00026A30">
              <w:rPr>
                <w:color w:val="CC7832"/>
                <w:lang w:val="en-US"/>
              </w:rPr>
              <w:t xml:space="preserve"> </w:t>
            </w:r>
            <w:proofErr w:type="spellStart"/>
            <w:r w:rsidRPr="00026A30">
              <w:rPr>
                <w:color w:val="A9B7C6"/>
                <w:lang w:val="en-US"/>
              </w:rPr>
              <w:t>currentFragment</w:t>
            </w:r>
            <w:proofErr w:type="spellEnd"/>
            <w:r w:rsidRPr="00026A30">
              <w:rPr>
                <w:color w:val="A9B7C6"/>
                <w:lang w:val="en-US"/>
              </w:rPr>
              <w:t xml:space="preserve"> = </w:t>
            </w:r>
            <w:proofErr w:type="spellStart"/>
            <w:r w:rsidRPr="00026A30">
              <w:rPr>
                <w:i/>
                <w:iCs/>
                <w:color w:val="9876AA"/>
                <w:lang w:val="en-US"/>
              </w:rPr>
              <w:t>supportFragmentManager</w:t>
            </w:r>
            <w:r w:rsidRPr="00026A30">
              <w:rPr>
                <w:color w:val="A9B7C6"/>
                <w:lang w:val="en-US"/>
              </w:rPr>
              <w:t>.findFragmentById</w:t>
            </w:r>
            <w:proofErr w:type="spellEnd"/>
            <w:r w:rsidRPr="00026A30">
              <w:rPr>
                <w:color w:val="A9B7C6"/>
                <w:lang w:val="en-US"/>
              </w:rPr>
              <w:t>(</w:t>
            </w:r>
            <w:proofErr w:type="spellStart"/>
            <w:r w:rsidRPr="00026A30">
              <w:rPr>
                <w:color w:val="A9B7C6"/>
                <w:lang w:val="en-US"/>
              </w:rPr>
              <w:t>R.id.</w:t>
            </w:r>
            <w:r w:rsidRPr="00026A30">
              <w:rPr>
                <w:i/>
                <w:iCs/>
                <w:color w:val="9876AA"/>
                <w:lang w:val="en-US"/>
              </w:rPr>
              <w:t>fragment_container</w:t>
            </w:r>
            <w:proofErr w:type="spellEnd"/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if </w:t>
            </w:r>
            <w:r w:rsidRPr="00026A30">
              <w:rPr>
                <w:color w:val="A9B7C6"/>
                <w:lang w:val="en-US"/>
              </w:rPr>
              <w:t>(</w:t>
            </w:r>
            <w:proofErr w:type="spellStart"/>
            <w:r w:rsidRPr="00026A30">
              <w:rPr>
                <w:color w:val="A9B7C6"/>
                <w:lang w:val="en-US"/>
              </w:rPr>
              <w:t>currentFragment</w:t>
            </w:r>
            <w:proofErr w:type="spellEnd"/>
            <w:r w:rsidRPr="00026A30">
              <w:rPr>
                <w:color w:val="A9B7C6"/>
                <w:lang w:val="en-US"/>
              </w:rPr>
              <w:t xml:space="preserve"> == </w:t>
            </w:r>
            <w:r w:rsidRPr="00026A30">
              <w:rPr>
                <w:color w:val="CC7832"/>
                <w:lang w:val="en-US"/>
              </w:rPr>
              <w:t>null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{</w:t>
            </w:r>
            <w:r w:rsidRPr="00026A3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26A30">
              <w:rPr>
                <w:color w:val="CC7832"/>
                <w:lang w:val="en-US"/>
              </w:rPr>
              <w:t>val</w:t>
            </w:r>
            <w:proofErr w:type="spellEnd"/>
            <w:r w:rsidRPr="00026A30">
              <w:rPr>
                <w:color w:val="CC7832"/>
                <w:lang w:val="en-US"/>
              </w:rPr>
              <w:t xml:space="preserve"> </w:t>
            </w:r>
            <w:r w:rsidRPr="00026A30">
              <w:rPr>
                <w:color w:val="A9B7C6"/>
                <w:lang w:val="en-US"/>
              </w:rPr>
              <w:t xml:space="preserve">fragment = </w:t>
            </w:r>
            <w:proofErr w:type="spellStart"/>
            <w:r w:rsidRPr="00026A30">
              <w:rPr>
                <w:color w:val="A9B7C6"/>
                <w:lang w:val="en-US"/>
              </w:rPr>
              <w:t>CrimeFragment</w:t>
            </w:r>
            <w:proofErr w:type="spellEnd"/>
            <w:r w:rsidRPr="00026A30">
              <w:rPr>
                <w:color w:val="A9B7C6"/>
                <w:lang w:val="en-US"/>
              </w:rPr>
              <w:t>()</w:t>
            </w:r>
            <w:r w:rsidRPr="00026A3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26A30">
              <w:rPr>
                <w:i/>
                <w:iCs/>
                <w:color w:val="9876AA"/>
                <w:lang w:val="en-US"/>
              </w:rPr>
              <w:t>supportFragmentManager</w:t>
            </w:r>
            <w:proofErr w:type="spellEnd"/>
            <w:r w:rsidRPr="00026A30">
              <w:rPr>
                <w:i/>
                <w:iCs/>
                <w:color w:val="9876AA"/>
                <w:lang w:val="en-US"/>
              </w:rPr>
              <w:br/>
              <w:t xml:space="preserve">                </w:t>
            </w:r>
            <w:r w:rsidRPr="00026A30">
              <w:rPr>
                <w:color w:val="A9B7C6"/>
                <w:lang w:val="en-US"/>
              </w:rPr>
              <w:t>.</w:t>
            </w:r>
            <w:proofErr w:type="spellStart"/>
            <w:r w:rsidRPr="00026A30">
              <w:rPr>
                <w:color w:val="A9B7C6"/>
                <w:lang w:val="en-US"/>
              </w:rPr>
              <w:t>beginTransaction</w:t>
            </w:r>
            <w:proofErr w:type="spellEnd"/>
            <w:r w:rsidRPr="00026A30">
              <w:rPr>
                <w:color w:val="A9B7C6"/>
                <w:lang w:val="en-US"/>
              </w:rPr>
              <w:t>()</w:t>
            </w:r>
            <w:r w:rsidRPr="00026A30">
              <w:rPr>
                <w:color w:val="A9B7C6"/>
                <w:lang w:val="en-US"/>
              </w:rPr>
              <w:br/>
              <w:t xml:space="preserve">                .add(</w:t>
            </w:r>
            <w:proofErr w:type="spellStart"/>
            <w:r w:rsidRPr="00026A30">
              <w:rPr>
                <w:color w:val="A9B7C6"/>
                <w:lang w:val="en-US"/>
              </w:rPr>
              <w:t>R.id.</w:t>
            </w:r>
            <w:r w:rsidRPr="00026A30">
              <w:rPr>
                <w:i/>
                <w:iCs/>
                <w:color w:val="9876AA"/>
                <w:lang w:val="en-US"/>
              </w:rPr>
              <w:t>fragment_container</w:t>
            </w:r>
            <w:proofErr w:type="spellEnd"/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fragment)</w:t>
            </w:r>
            <w:r w:rsidRPr="00026A30">
              <w:rPr>
                <w:color w:val="A9B7C6"/>
                <w:lang w:val="en-US"/>
              </w:rPr>
              <w:br/>
              <w:t xml:space="preserve">                .commit()</w:t>
            </w:r>
            <w:r w:rsidRPr="00026A30">
              <w:rPr>
                <w:color w:val="A9B7C6"/>
                <w:lang w:val="en-US"/>
              </w:rPr>
              <w:br/>
              <w:t xml:space="preserve">        }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26A30">
              <w:rPr>
                <w:color w:val="FFC66D"/>
                <w:lang w:val="en-US"/>
              </w:rPr>
              <w:t>onCreateOptionsMenu</w:t>
            </w:r>
            <w:proofErr w:type="spellEnd"/>
            <w:r w:rsidRPr="00026A30">
              <w:rPr>
                <w:color w:val="A9B7C6"/>
                <w:lang w:val="en-US"/>
              </w:rPr>
              <w:t>(menu: Menu?): Boolean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26A30">
              <w:rPr>
                <w:color w:val="CC7832"/>
                <w:lang w:val="en-US"/>
              </w:rPr>
              <w:t>val</w:t>
            </w:r>
            <w:proofErr w:type="spellEnd"/>
            <w:r w:rsidRPr="00026A30">
              <w:rPr>
                <w:color w:val="CC7832"/>
                <w:lang w:val="en-US"/>
              </w:rPr>
              <w:t xml:space="preserve"> </w:t>
            </w:r>
            <w:r w:rsidRPr="00026A30">
              <w:rPr>
                <w:color w:val="A9B7C6"/>
                <w:lang w:val="en-US"/>
              </w:rPr>
              <w:t xml:space="preserve">inflater = </w:t>
            </w:r>
            <w:proofErr w:type="spellStart"/>
            <w:r w:rsidRPr="00026A30">
              <w:rPr>
                <w:i/>
                <w:iCs/>
                <w:color w:val="9876AA"/>
                <w:lang w:val="en-US"/>
              </w:rPr>
              <w:t>menuInflater</w:t>
            </w:r>
            <w:proofErr w:type="spellEnd"/>
            <w:r w:rsidRPr="00026A30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026A30">
              <w:rPr>
                <w:color w:val="A9B7C6"/>
                <w:lang w:val="en-US"/>
              </w:rPr>
              <w:t>inflater.inflate</w:t>
            </w:r>
            <w:proofErr w:type="spellEnd"/>
            <w:r w:rsidRPr="00026A30">
              <w:rPr>
                <w:color w:val="A9B7C6"/>
                <w:lang w:val="en-US"/>
              </w:rPr>
              <w:t>(R.menu.</w:t>
            </w:r>
            <w:r w:rsidRPr="00026A30">
              <w:rPr>
                <w:i/>
                <w:iCs/>
                <w:color w:val="9876AA"/>
                <w:lang w:val="en-US"/>
              </w:rPr>
              <w:t>menu_top2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menu)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return </w:t>
            </w:r>
            <w:proofErr w:type="spellStart"/>
            <w:r w:rsidRPr="00026A30">
              <w:rPr>
                <w:color w:val="CC7832"/>
                <w:lang w:val="en-US"/>
              </w:rPr>
              <w:t>super</w:t>
            </w:r>
            <w:r w:rsidRPr="00026A30">
              <w:rPr>
                <w:color w:val="A9B7C6"/>
                <w:lang w:val="en-US"/>
              </w:rPr>
              <w:t>.onCreateOptionsMenu</w:t>
            </w:r>
            <w:proofErr w:type="spellEnd"/>
            <w:r w:rsidRPr="00026A30">
              <w:rPr>
                <w:color w:val="A9B7C6"/>
                <w:lang w:val="en-US"/>
              </w:rPr>
              <w:t>(menu)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26A30">
              <w:rPr>
                <w:color w:val="FFC66D"/>
                <w:lang w:val="en-US"/>
              </w:rPr>
              <w:t>onOptionsItemSelected</w:t>
            </w:r>
            <w:proofErr w:type="spellEnd"/>
            <w:r w:rsidRPr="00026A30">
              <w:rPr>
                <w:color w:val="A9B7C6"/>
                <w:lang w:val="en-US"/>
              </w:rPr>
              <w:t xml:space="preserve">(item: </w:t>
            </w:r>
            <w:proofErr w:type="spellStart"/>
            <w:r w:rsidRPr="00026A30">
              <w:rPr>
                <w:color w:val="A9B7C6"/>
                <w:lang w:val="en-US"/>
              </w:rPr>
              <w:t>MenuItem</w:t>
            </w:r>
            <w:proofErr w:type="spellEnd"/>
            <w:r w:rsidRPr="00026A30">
              <w:rPr>
                <w:color w:val="A9B7C6"/>
                <w:lang w:val="en-US"/>
              </w:rPr>
              <w:t>): Boolean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when </w:t>
            </w:r>
            <w:r w:rsidRPr="00026A30">
              <w:rPr>
                <w:color w:val="A9B7C6"/>
                <w:lang w:val="en-US"/>
              </w:rPr>
              <w:t>(</w:t>
            </w:r>
            <w:proofErr w:type="spellStart"/>
            <w:r w:rsidRPr="00026A30">
              <w:rPr>
                <w:color w:val="A9B7C6"/>
                <w:lang w:val="en-US"/>
              </w:rPr>
              <w:t>item.</w:t>
            </w:r>
            <w:r w:rsidRPr="00026A30">
              <w:rPr>
                <w:i/>
                <w:iCs/>
                <w:color w:val="9876AA"/>
                <w:lang w:val="en-US"/>
              </w:rPr>
              <w:t>itemId</w:t>
            </w:r>
            <w:proofErr w:type="spellEnd"/>
            <w:r w:rsidRPr="00026A30">
              <w:rPr>
                <w:color w:val="A9B7C6"/>
                <w:lang w:val="en-US"/>
              </w:rPr>
              <w:t>) {</w:t>
            </w:r>
            <w:r w:rsidRPr="00026A3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26A30">
              <w:rPr>
                <w:color w:val="A9B7C6"/>
                <w:lang w:val="en-US"/>
              </w:rPr>
              <w:t>R.id.</w:t>
            </w:r>
            <w:r w:rsidRPr="00026A30">
              <w:rPr>
                <w:i/>
                <w:iCs/>
                <w:color w:val="9876AA"/>
                <w:lang w:val="en-US"/>
              </w:rPr>
              <w:t>show</w:t>
            </w:r>
            <w:proofErr w:type="spellEnd"/>
            <w:r w:rsidRPr="00026A30">
              <w:rPr>
                <w:i/>
                <w:iCs/>
                <w:color w:val="9876AA"/>
                <w:lang w:val="en-US"/>
              </w:rPr>
              <w:t xml:space="preserve"> </w:t>
            </w:r>
            <w:r w:rsidRPr="00026A30">
              <w:rPr>
                <w:color w:val="A9B7C6"/>
                <w:lang w:val="en-US"/>
              </w:rPr>
              <w:t>-&gt; {</w:t>
            </w:r>
            <w:r w:rsidRPr="00026A30">
              <w:rPr>
                <w:color w:val="A9B7C6"/>
                <w:lang w:val="en-US"/>
              </w:rPr>
              <w:br/>
              <w:t xml:space="preserve">                </w:t>
            </w:r>
            <w:r w:rsidRPr="00026A30">
              <w:rPr>
                <w:color w:val="CC7832"/>
                <w:lang w:val="en-US"/>
              </w:rPr>
              <w:t xml:space="preserve">var </w:t>
            </w:r>
            <w:r w:rsidRPr="00026A30">
              <w:rPr>
                <w:color w:val="A9B7C6"/>
                <w:lang w:val="en-US"/>
              </w:rPr>
              <w:t>intent = Intent(</w:t>
            </w:r>
            <w:r w:rsidRPr="00026A30">
              <w:rPr>
                <w:color w:val="CC7832"/>
                <w:lang w:val="en-US"/>
              </w:rPr>
              <w:t xml:space="preserve">this, </w:t>
            </w:r>
            <w:proofErr w:type="spellStart"/>
            <w:r w:rsidRPr="00026A30">
              <w:rPr>
                <w:color w:val="A9B7C6"/>
                <w:lang w:val="en-US"/>
              </w:rPr>
              <w:t>ListCrimeActivity</w:t>
            </w:r>
            <w:proofErr w:type="spellEnd"/>
            <w:r w:rsidRPr="00026A30">
              <w:rPr>
                <w:color w:val="A9B7C6"/>
                <w:lang w:val="en-US"/>
              </w:rPr>
              <w:t>::</w:t>
            </w:r>
            <w:r w:rsidRPr="00026A30">
              <w:rPr>
                <w:color w:val="CC7832"/>
                <w:lang w:val="en-US"/>
              </w:rPr>
              <w:t>class</w:t>
            </w:r>
            <w:r w:rsidRPr="00026A30">
              <w:rPr>
                <w:color w:val="A9B7C6"/>
                <w:lang w:val="en-US"/>
              </w:rPr>
              <w:t>.</w:t>
            </w:r>
            <w:r w:rsidRPr="00026A30">
              <w:rPr>
                <w:i/>
                <w:iCs/>
                <w:color w:val="9876AA"/>
                <w:lang w:val="en-US"/>
              </w:rPr>
              <w:t>java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026A30">
              <w:rPr>
                <w:color w:val="A9B7C6"/>
                <w:lang w:val="en-US"/>
              </w:rPr>
              <w:t>startActivity</w:t>
            </w:r>
            <w:proofErr w:type="spellEnd"/>
            <w:r w:rsidRPr="00026A30">
              <w:rPr>
                <w:color w:val="A9B7C6"/>
                <w:lang w:val="en-US"/>
              </w:rPr>
              <w:t>(intent)</w:t>
            </w:r>
            <w:r w:rsidRPr="00026A30">
              <w:rPr>
                <w:color w:val="A9B7C6"/>
                <w:lang w:val="en-US"/>
              </w:rPr>
              <w:br/>
              <w:t xml:space="preserve">                </w:t>
            </w:r>
            <w:r w:rsidRPr="00026A30">
              <w:rPr>
                <w:color w:val="CC7832"/>
                <w:lang w:val="en-US"/>
              </w:rPr>
              <w:t>return true</w:t>
            </w:r>
            <w:r w:rsidRPr="00026A30">
              <w:rPr>
                <w:color w:val="CC7832"/>
                <w:lang w:val="en-US"/>
              </w:rPr>
              <w:br/>
              <w:t xml:space="preserve">            </w:t>
            </w:r>
            <w:r w:rsidRPr="00026A30">
              <w:rPr>
                <w:color w:val="A9B7C6"/>
                <w:lang w:val="en-US"/>
              </w:rPr>
              <w:t>}</w:t>
            </w:r>
            <w:r w:rsidRPr="00026A30">
              <w:rPr>
                <w:color w:val="A9B7C6"/>
                <w:lang w:val="en-US"/>
              </w:rPr>
              <w:br/>
              <w:t xml:space="preserve">        }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return </w:t>
            </w:r>
            <w:proofErr w:type="spellStart"/>
            <w:r w:rsidRPr="00026A30">
              <w:rPr>
                <w:color w:val="CC7832"/>
                <w:lang w:val="en-US"/>
              </w:rPr>
              <w:t>super</w:t>
            </w:r>
            <w:r w:rsidRPr="00026A30">
              <w:rPr>
                <w:color w:val="A9B7C6"/>
                <w:lang w:val="en-US"/>
              </w:rPr>
              <w:t>.onOptionsItemSelected</w:t>
            </w:r>
            <w:proofErr w:type="spellEnd"/>
            <w:r w:rsidRPr="00026A30">
              <w:rPr>
                <w:color w:val="A9B7C6"/>
                <w:lang w:val="en-US"/>
              </w:rPr>
              <w:t>(item)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  <w:t>}</w:t>
            </w:r>
          </w:p>
          <w:p w14:paraId="00CE32C6" w14:textId="77777777" w:rsidR="00026A30" w:rsidRDefault="00026A30" w:rsidP="00026A30">
            <w:pPr>
              <w:tabs>
                <w:tab w:val="left" w:pos="7619"/>
              </w:tabs>
              <w:rPr>
                <w:rFonts w:cs="Times New Roman"/>
                <w:szCs w:val="28"/>
                <w:lang w:val="en-US"/>
              </w:rPr>
            </w:pPr>
          </w:p>
        </w:tc>
      </w:tr>
      <w:tr w:rsidR="00026A30" w14:paraId="0C10F640" w14:textId="77777777" w:rsidTr="00026A30">
        <w:tc>
          <w:tcPr>
            <w:tcW w:w="9345" w:type="dxa"/>
          </w:tcPr>
          <w:p w14:paraId="442AF8BB" w14:textId="77777777" w:rsidR="00026A30" w:rsidRPr="00026A30" w:rsidRDefault="00026A30" w:rsidP="00026A3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26A30">
              <w:rPr>
                <w:color w:val="E8BF6A"/>
                <w:lang w:val="en-US"/>
              </w:rPr>
              <w:t>&lt;</w:t>
            </w:r>
            <w:proofErr w:type="spellStart"/>
            <w:r w:rsidRPr="00026A30">
              <w:rPr>
                <w:color w:val="E8BF6A"/>
                <w:lang w:val="en-US"/>
              </w:rPr>
              <w:t>FrameLayout</w:t>
            </w:r>
            <w:proofErr w:type="spellEnd"/>
            <w:r w:rsidRPr="00026A30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proofErr w:type="gramStart"/>
            <w:r w:rsidRPr="00026A30">
              <w:rPr>
                <w:color w:val="BABABA"/>
                <w:lang w:val="en-US"/>
              </w:rPr>
              <w:t>xmlns:</w:t>
            </w:r>
            <w:r w:rsidRPr="00026A30">
              <w:rPr>
                <w:color w:val="9876AA"/>
                <w:lang w:val="en-US"/>
              </w:rPr>
              <w:t>android</w:t>
            </w:r>
            <w:proofErr w:type="spellEnd"/>
            <w:proofErr w:type="gramEnd"/>
            <w:r w:rsidRPr="00026A30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026A30">
              <w:rPr>
                <w:color w:val="6A8759"/>
                <w:lang w:val="en-US"/>
              </w:rPr>
              <w:t>apk</w:t>
            </w:r>
            <w:proofErr w:type="spellEnd"/>
            <w:r w:rsidRPr="00026A30">
              <w:rPr>
                <w:color w:val="6A8759"/>
                <w:lang w:val="en-US"/>
              </w:rPr>
              <w:t>/res/android"</w:t>
            </w:r>
            <w:r w:rsidRPr="00026A3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26A30">
              <w:rPr>
                <w:color w:val="9876AA"/>
                <w:lang w:val="en-US"/>
              </w:rPr>
              <w:t>android</w:t>
            </w:r>
            <w:r w:rsidRPr="00026A30">
              <w:rPr>
                <w:color w:val="BABABA"/>
                <w:lang w:val="en-US"/>
              </w:rPr>
              <w:t>:id</w:t>
            </w:r>
            <w:proofErr w:type="spellEnd"/>
            <w:r w:rsidRPr="00026A30">
              <w:rPr>
                <w:color w:val="6A8759"/>
                <w:lang w:val="en-US"/>
              </w:rPr>
              <w:t>="@+id/</w:t>
            </w:r>
            <w:proofErr w:type="spellStart"/>
            <w:r w:rsidRPr="00026A30">
              <w:rPr>
                <w:color w:val="6A8759"/>
                <w:lang w:val="en-US"/>
              </w:rPr>
              <w:t>fragment_container</w:t>
            </w:r>
            <w:proofErr w:type="spellEnd"/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26A30">
              <w:rPr>
                <w:color w:val="9876AA"/>
                <w:lang w:val="en-US"/>
              </w:rPr>
              <w:t>android</w:t>
            </w:r>
            <w:r w:rsidRPr="00026A30">
              <w:rPr>
                <w:color w:val="BABABA"/>
                <w:lang w:val="en-US"/>
              </w:rPr>
              <w:t>:layout_width</w:t>
            </w:r>
            <w:proofErr w:type="spellEnd"/>
            <w:r w:rsidRPr="00026A30">
              <w:rPr>
                <w:color w:val="6A8759"/>
                <w:lang w:val="en-US"/>
              </w:rPr>
              <w:t>="</w:t>
            </w:r>
            <w:proofErr w:type="spellStart"/>
            <w:r w:rsidRPr="00026A30">
              <w:rPr>
                <w:color w:val="6A8759"/>
                <w:lang w:val="en-US"/>
              </w:rPr>
              <w:t>match_parent</w:t>
            </w:r>
            <w:proofErr w:type="spellEnd"/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26A30">
              <w:rPr>
                <w:color w:val="9876AA"/>
                <w:lang w:val="en-US"/>
              </w:rPr>
              <w:t>android</w:t>
            </w:r>
            <w:r w:rsidRPr="00026A30">
              <w:rPr>
                <w:color w:val="BABABA"/>
                <w:lang w:val="en-US"/>
              </w:rPr>
              <w:t>:layout_height</w:t>
            </w:r>
            <w:proofErr w:type="spellEnd"/>
            <w:r w:rsidRPr="00026A30">
              <w:rPr>
                <w:color w:val="6A8759"/>
                <w:lang w:val="en-US"/>
              </w:rPr>
              <w:t>="</w:t>
            </w:r>
            <w:proofErr w:type="spellStart"/>
            <w:r w:rsidRPr="00026A30">
              <w:rPr>
                <w:color w:val="6A8759"/>
                <w:lang w:val="en-US"/>
              </w:rPr>
              <w:t>match_parent</w:t>
            </w:r>
            <w:proofErr w:type="spellEnd"/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lang w:val="en-US"/>
              </w:rPr>
              <w:br/>
              <w:t xml:space="preserve">    </w:t>
            </w:r>
            <w:r w:rsidRPr="00026A30">
              <w:rPr>
                <w:color w:val="E8BF6A"/>
                <w:lang w:val="en-US"/>
              </w:rPr>
              <w:t>/&gt;</w:t>
            </w:r>
          </w:p>
          <w:p w14:paraId="6DAC74FD" w14:textId="77777777" w:rsidR="00026A30" w:rsidRDefault="00026A30" w:rsidP="00026A30">
            <w:pPr>
              <w:tabs>
                <w:tab w:val="left" w:pos="7619"/>
              </w:tabs>
              <w:rPr>
                <w:rFonts w:cs="Times New Roman"/>
                <w:szCs w:val="28"/>
                <w:lang w:val="en-US"/>
              </w:rPr>
            </w:pPr>
          </w:p>
        </w:tc>
      </w:tr>
    </w:tbl>
    <w:p w14:paraId="031FC271" w14:textId="7A7E839F" w:rsidR="00026A30" w:rsidRDefault="00026A30" w:rsidP="00026A30">
      <w:pPr>
        <w:tabs>
          <w:tab w:val="left" w:pos="7619"/>
        </w:tabs>
        <w:rPr>
          <w:rFonts w:cs="Times New Roman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66B3010" wp14:editId="2D08ADC7">
            <wp:simplePos x="0" y="0"/>
            <wp:positionH relativeFrom="column">
              <wp:posOffset>-3175</wp:posOffset>
            </wp:positionH>
            <wp:positionV relativeFrom="paragraph">
              <wp:posOffset>246404</wp:posOffset>
            </wp:positionV>
            <wp:extent cx="2667208" cy="3127575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208" cy="312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F91A4" w14:textId="7EF81C6F" w:rsidR="00026A30" w:rsidRDefault="00026A30" w:rsidP="00026A30">
      <w:pPr>
        <w:rPr>
          <w:rFonts w:cs="Times New Roman"/>
          <w:szCs w:val="28"/>
          <w:lang w:val="en-US"/>
        </w:rPr>
      </w:pPr>
    </w:p>
    <w:p w14:paraId="5D83C61E" w14:textId="3150ED17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3169F69F" w14:textId="46DBD4C6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78E0F107" w14:textId="688BA548" w:rsidR="00026A30" w:rsidRDefault="00026A30" w:rsidP="00026A30">
      <w:pPr>
        <w:rPr>
          <w:rFonts w:cs="Times New Roman"/>
          <w:szCs w:val="28"/>
          <w:lang w:val="en-US"/>
        </w:rPr>
      </w:pPr>
    </w:p>
    <w:p w14:paraId="5050B237" w14:textId="3E78A5CA" w:rsidR="00026A30" w:rsidRDefault="00026A30" w:rsidP="00026A30">
      <w:pPr>
        <w:tabs>
          <w:tab w:val="left" w:pos="5468"/>
        </w:tabs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</w:p>
    <w:p w14:paraId="24968BA9" w14:textId="5B58788F" w:rsidR="00026A30" w:rsidRDefault="00026A30" w:rsidP="00026A3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34E71E5" wp14:editId="53743BC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0425" cy="2615565"/>
            <wp:effectExtent l="0" t="0" r="3175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5FD28" w14:textId="7C50E509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466F8EBF" w14:textId="40C40556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3B0D86D0" w14:textId="10F9B9D9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575B7CF7" w14:textId="6BD60657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0CBE260E" w14:textId="75C690AB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5DA8E90E" w14:textId="34019E85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3D2B2564" w14:textId="3B463556" w:rsidR="00026A30" w:rsidRPr="00026A30" w:rsidRDefault="00026A30" w:rsidP="00026A30">
      <w:pPr>
        <w:rPr>
          <w:rFonts w:cs="Times New Roman"/>
          <w:szCs w:val="28"/>
          <w:lang w:val="en-US"/>
        </w:rPr>
      </w:pPr>
    </w:p>
    <w:p w14:paraId="0F78ED13" w14:textId="2D2BBAA9" w:rsidR="00026A30" w:rsidRDefault="00026A30" w:rsidP="00026A30">
      <w:pPr>
        <w:rPr>
          <w:rFonts w:cs="Times New Roman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6A30" w14:paraId="79FAC505" w14:textId="77777777" w:rsidTr="00026A30">
        <w:tc>
          <w:tcPr>
            <w:tcW w:w="9345" w:type="dxa"/>
          </w:tcPr>
          <w:p w14:paraId="1CF4E4D0" w14:textId="473F9695" w:rsidR="00026A30" w:rsidRPr="00026A30" w:rsidRDefault="00026A30" w:rsidP="00026A30">
            <w:pPr>
              <w:rPr>
                <w:rFonts w:cs="Times New Roman"/>
                <w:b/>
                <w:szCs w:val="28"/>
                <w:lang w:val="en-US"/>
              </w:rPr>
            </w:pPr>
            <w:r w:rsidRPr="00026A30">
              <w:rPr>
                <w:rFonts w:cs="Times New Roman"/>
                <w:b/>
                <w:szCs w:val="28"/>
                <w:lang w:val="en-US"/>
              </w:rPr>
              <w:t>Crime</w:t>
            </w:r>
          </w:p>
        </w:tc>
      </w:tr>
      <w:tr w:rsidR="00026A30" w14:paraId="5A52C7A2" w14:textId="77777777" w:rsidTr="00026A30">
        <w:tc>
          <w:tcPr>
            <w:tcW w:w="9345" w:type="dxa"/>
          </w:tcPr>
          <w:p w14:paraId="24653945" w14:textId="77802712" w:rsidR="00026A30" w:rsidRPr="00026A30" w:rsidRDefault="00026A30" w:rsidP="00026A3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26A30">
              <w:rPr>
                <w:color w:val="CC7832"/>
                <w:lang w:val="en-US"/>
              </w:rPr>
              <w:t xml:space="preserve">class </w:t>
            </w:r>
            <w:r w:rsidRPr="00026A30">
              <w:rPr>
                <w:color w:val="A9B7C6"/>
                <w:lang w:val="en-US"/>
              </w:rPr>
              <w:t>Crime (</w:t>
            </w:r>
            <w:r w:rsidRPr="00026A30">
              <w:rPr>
                <w:color w:val="CC7832"/>
                <w:lang w:val="en-US"/>
              </w:rPr>
              <w:t xml:space="preserve">var </w:t>
            </w:r>
            <w:proofErr w:type="spellStart"/>
            <w:proofErr w:type="gramStart"/>
            <w:r w:rsidRPr="00026A30">
              <w:rPr>
                <w:color w:val="9876AA"/>
                <w:lang w:val="en-US"/>
              </w:rPr>
              <w:t>title</w:t>
            </w:r>
            <w:r w:rsidRPr="00026A30">
              <w:rPr>
                <w:color w:val="A9B7C6"/>
                <w:lang w:val="en-US"/>
              </w:rPr>
              <w:t>:String</w:t>
            </w:r>
            <w:proofErr w:type="spellEnd"/>
            <w:proofErr w:type="gramEnd"/>
            <w:r w:rsidRPr="00026A30">
              <w:rPr>
                <w:color w:val="CC7832"/>
                <w:lang w:val="en-US"/>
              </w:rPr>
              <w:t xml:space="preserve">, var </w:t>
            </w:r>
            <w:proofErr w:type="spellStart"/>
            <w:r w:rsidRPr="00026A30">
              <w:rPr>
                <w:color w:val="9876AA"/>
                <w:lang w:val="en-US"/>
              </w:rPr>
              <w:t>date</w:t>
            </w:r>
            <w:r w:rsidRPr="00026A30">
              <w:rPr>
                <w:color w:val="A9B7C6"/>
                <w:lang w:val="en-US"/>
              </w:rPr>
              <w:t>:String</w:t>
            </w:r>
            <w:proofErr w:type="spellEnd"/>
            <w:r w:rsidRPr="00026A30">
              <w:rPr>
                <w:color w:val="CC7832"/>
                <w:lang w:val="en-US"/>
              </w:rPr>
              <w:t xml:space="preserve">, var </w:t>
            </w:r>
            <w:r w:rsidRPr="00026A30">
              <w:rPr>
                <w:color w:val="9876AA"/>
                <w:lang w:val="en-US"/>
              </w:rPr>
              <w:t>suspend</w:t>
            </w:r>
            <w:r w:rsidRPr="00026A30">
              <w:rPr>
                <w:color w:val="A9B7C6"/>
                <w:lang w:val="en-US"/>
              </w:rPr>
              <w:t>: String)</w:t>
            </w:r>
          </w:p>
        </w:tc>
      </w:tr>
    </w:tbl>
    <w:p w14:paraId="01A4A730" w14:textId="0A67DC8C" w:rsidR="00026A30" w:rsidRDefault="00026A30" w:rsidP="00026A30">
      <w:pPr>
        <w:rPr>
          <w:rFonts w:cs="Times New Roman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6A30" w14:paraId="2B6836A8" w14:textId="77777777" w:rsidTr="00026A30">
        <w:tc>
          <w:tcPr>
            <w:tcW w:w="9345" w:type="dxa"/>
          </w:tcPr>
          <w:p w14:paraId="3E9D162B" w14:textId="2F28B74A" w:rsidR="00026A30" w:rsidRPr="00026A30" w:rsidRDefault="00026A30" w:rsidP="00026A30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t>DbContact</w:t>
            </w:r>
            <w:proofErr w:type="spellEnd"/>
          </w:p>
        </w:tc>
      </w:tr>
      <w:tr w:rsidR="00026A30" w14:paraId="66F285F7" w14:textId="77777777" w:rsidTr="00026A30">
        <w:tc>
          <w:tcPr>
            <w:tcW w:w="9345" w:type="dxa"/>
          </w:tcPr>
          <w:p w14:paraId="58058600" w14:textId="2F75056F" w:rsidR="00026A30" w:rsidRPr="00026A30" w:rsidRDefault="00026A30" w:rsidP="00026A3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26A30">
              <w:rPr>
                <w:color w:val="CC7832"/>
                <w:lang w:val="en-US"/>
              </w:rPr>
              <w:t xml:space="preserve">object </w:t>
            </w:r>
            <w:proofErr w:type="spellStart"/>
            <w:r w:rsidRPr="00026A30">
              <w:rPr>
                <w:color w:val="A9B7C6"/>
                <w:lang w:val="en-US"/>
              </w:rPr>
              <w:t>DBContract</w:t>
            </w:r>
            <w:proofErr w:type="spellEnd"/>
            <w:r w:rsidRPr="00026A30">
              <w:rPr>
                <w:color w:val="A9B7C6"/>
                <w:lang w:val="en-US"/>
              </w:rPr>
              <w:t xml:space="preserve"> {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class </w:t>
            </w:r>
            <w:proofErr w:type="spellStart"/>
            <w:proofErr w:type="gramStart"/>
            <w:r w:rsidRPr="00026A30">
              <w:rPr>
                <w:color w:val="A9B7C6"/>
                <w:lang w:val="en-US"/>
              </w:rPr>
              <w:t>CrimesEntry</w:t>
            </w:r>
            <w:proofErr w:type="spellEnd"/>
            <w:r w:rsidRPr="00026A30">
              <w:rPr>
                <w:color w:val="A9B7C6"/>
                <w:lang w:val="en-US"/>
              </w:rPr>
              <w:t xml:space="preserve"> :</w:t>
            </w:r>
            <w:proofErr w:type="gramEnd"/>
            <w:r w:rsidRPr="00026A30">
              <w:rPr>
                <w:color w:val="A9B7C6"/>
                <w:lang w:val="en-US"/>
              </w:rPr>
              <w:t xml:space="preserve"> </w:t>
            </w:r>
            <w:proofErr w:type="spellStart"/>
            <w:r w:rsidRPr="00026A30">
              <w:rPr>
                <w:color w:val="A9B7C6"/>
                <w:lang w:val="en-US"/>
              </w:rPr>
              <w:t>BaseColumns</w:t>
            </w:r>
            <w:proofErr w:type="spellEnd"/>
            <w:r w:rsidRPr="00026A30">
              <w:rPr>
                <w:color w:val="A9B7C6"/>
                <w:lang w:val="en-US"/>
              </w:rPr>
              <w:t xml:space="preserve">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companion object </w:t>
            </w:r>
            <w:r w:rsidRPr="00026A30">
              <w:rPr>
                <w:color w:val="A9B7C6"/>
                <w:lang w:val="en-US"/>
              </w:rPr>
              <w:t>{</w:t>
            </w:r>
            <w:r w:rsidRPr="00026A3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26A30">
              <w:rPr>
                <w:color w:val="CC7832"/>
                <w:lang w:val="en-US"/>
              </w:rPr>
              <w:t>val</w:t>
            </w:r>
            <w:proofErr w:type="spellEnd"/>
            <w:r w:rsidRPr="00026A30">
              <w:rPr>
                <w:color w:val="CC7832"/>
                <w:lang w:val="en-US"/>
              </w:rPr>
              <w:t xml:space="preserve"> </w:t>
            </w:r>
            <w:r w:rsidRPr="00026A30">
              <w:rPr>
                <w:color w:val="9876AA"/>
                <w:lang w:val="en-US"/>
              </w:rPr>
              <w:t xml:space="preserve">TABLE_NAME </w:t>
            </w:r>
            <w:r w:rsidRPr="00026A30">
              <w:rPr>
                <w:color w:val="A9B7C6"/>
                <w:lang w:val="en-US"/>
              </w:rPr>
              <w:t xml:space="preserve">= </w:t>
            </w:r>
            <w:r w:rsidRPr="00026A30">
              <w:rPr>
                <w:color w:val="6A8759"/>
                <w:lang w:val="en-US"/>
              </w:rPr>
              <w:t>"</w:t>
            </w:r>
            <w:proofErr w:type="spellStart"/>
            <w:r w:rsidRPr="00026A30">
              <w:rPr>
                <w:color w:val="6A8759"/>
                <w:lang w:val="en-US"/>
              </w:rPr>
              <w:t>crimeDB</w:t>
            </w:r>
            <w:proofErr w:type="spellEnd"/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026A30">
              <w:rPr>
                <w:color w:val="CC7832"/>
                <w:lang w:val="en-US"/>
              </w:rPr>
              <w:t>val</w:t>
            </w:r>
            <w:proofErr w:type="spellEnd"/>
            <w:r w:rsidRPr="00026A30">
              <w:rPr>
                <w:color w:val="CC7832"/>
                <w:lang w:val="en-US"/>
              </w:rPr>
              <w:t xml:space="preserve"> </w:t>
            </w:r>
            <w:r w:rsidRPr="00026A30">
              <w:rPr>
                <w:color w:val="9876AA"/>
                <w:lang w:val="en-US"/>
              </w:rPr>
              <w:t xml:space="preserve">TITLE </w:t>
            </w:r>
            <w:r w:rsidRPr="00026A30">
              <w:rPr>
                <w:color w:val="A9B7C6"/>
                <w:lang w:val="en-US"/>
              </w:rPr>
              <w:t xml:space="preserve">= </w:t>
            </w:r>
            <w:r w:rsidRPr="00026A30">
              <w:rPr>
                <w:color w:val="6A8759"/>
                <w:lang w:val="en-US"/>
              </w:rPr>
              <w:t>"title"</w:t>
            </w:r>
            <w:r w:rsidRPr="00026A30">
              <w:rPr>
                <w:color w:val="6A8759"/>
                <w:lang w:val="en-US"/>
              </w:rPr>
              <w:br/>
              <w:t xml:space="preserve">            </w:t>
            </w:r>
            <w:r w:rsidRPr="00026A30">
              <w:rPr>
                <w:color w:val="CC7832"/>
                <w:lang w:val="en-US"/>
              </w:rPr>
              <w:t xml:space="preserve">var </w:t>
            </w:r>
            <w:r w:rsidRPr="00026A30">
              <w:rPr>
                <w:color w:val="9876AA"/>
                <w:lang w:val="en-US"/>
              </w:rPr>
              <w:t xml:space="preserve">DATE </w:t>
            </w:r>
            <w:r w:rsidRPr="00026A30">
              <w:rPr>
                <w:color w:val="A9B7C6"/>
                <w:lang w:val="en-US"/>
              </w:rPr>
              <w:t xml:space="preserve">= </w:t>
            </w:r>
            <w:r w:rsidRPr="00026A30">
              <w:rPr>
                <w:color w:val="6A8759"/>
                <w:lang w:val="en-US"/>
              </w:rPr>
              <w:t>"date"</w:t>
            </w:r>
            <w:r w:rsidRPr="00026A30">
              <w:rPr>
                <w:color w:val="6A8759"/>
                <w:lang w:val="en-US"/>
              </w:rPr>
              <w:br/>
              <w:t xml:space="preserve">            </w:t>
            </w:r>
            <w:r w:rsidRPr="00026A30">
              <w:rPr>
                <w:color w:val="CC7832"/>
                <w:lang w:val="en-US"/>
              </w:rPr>
              <w:t xml:space="preserve">var </w:t>
            </w:r>
            <w:r w:rsidRPr="00026A30">
              <w:rPr>
                <w:color w:val="9876AA"/>
                <w:lang w:val="en-US"/>
              </w:rPr>
              <w:t xml:space="preserve">SUSPEND </w:t>
            </w:r>
            <w:r w:rsidRPr="00026A30">
              <w:rPr>
                <w:color w:val="A9B7C6"/>
                <w:lang w:val="en-US"/>
              </w:rPr>
              <w:t xml:space="preserve">= </w:t>
            </w:r>
            <w:r w:rsidRPr="00026A30">
              <w:rPr>
                <w:color w:val="6A8759"/>
                <w:lang w:val="en-US"/>
              </w:rPr>
              <w:t>"suspend"</w:t>
            </w:r>
            <w:r w:rsidRPr="00026A30">
              <w:rPr>
                <w:color w:val="6A8759"/>
                <w:lang w:val="en-US"/>
              </w:rPr>
              <w:br/>
              <w:t xml:space="preserve">        </w:t>
            </w:r>
            <w:r w:rsidRPr="00026A30">
              <w:rPr>
                <w:color w:val="A9B7C6"/>
                <w:lang w:val="en-US"/>
              </w:rPr>
              <w:t>}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  <w:t>}</w:t>
            </w:r>
          </w:p>
        </w:tc>
      </w:tr>
    </w:tbl>
    <w:p w14:paraId="4D8495D7" w14:textId="3EA5F7C1" w:rsidR="00026A30" w:rsidRDefault="00026A30" w:rsidP="00026A30">
      <w:pPr>
        <w:rPr>
          <w:rFonts w:cs="Times New Roman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6A30" w14:paraId="5A1B463C" w14:textId="77777777" w:rsidTr="00026A30">
        <w:tc>
          <w:tcPr>
            <w:tcW w:w="9345" w:type="dxa"/>
          </w:tcPr>
          <w:p w14:paraId="557A910B" w14:textId="1D5224BA" w:rsidR="00026A30" w:rsidRPr="00026A30" w:rsidRDefault="00026A30" w:rsidP="00026A30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t>DBHelper</w:t>
            </w:r>
            <w:proofErr w:type="spellEnd"/>
          </w:p>
        </w:tc>
      </w:tr>
      <w:tr w:rsidR="00026A30" w14:paraId="4E2CF7D5" w14:textId="77777777" w:rsidTr="00026A30">
        <w:tc>
          <w:tcPr>
            <w:tcW w:w="9345" w:type="dxa"/>
          </w:tcPr>
          <w:p w14:paraId="63625392" w14:textId="6577E7EA" w:rsidR="00026A30" w:rsidRPr="00026A30" w:rsidRDefault="00026A30" w:rsidP="00026A3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26A30">
              <w:rPr>
                <w:color w:val="CC7832"/>
                <w:lang w:val="en-US"/>
              </w:rPr>
              <w:t xml:space="preserve">class </w:t>
            </w:r>
            <w:proofErr w:type="spellStart"/>
            <w:r w:rsidRPr="00026A30">
              <w:rPr>
                <w:color w:val="A9B7C6"/>
                <w:lang w:val="en-US"/>
              </w:rPr>
              <w:t>DBHelper</w:t>
            </w:r>
            <w:proofErr w:type="spellEnd"/>
            <w:r w:rsidRPr="00026A30">
              <w:rPr>
                <w:color w:val="A9B7C6"/>
                <w:lang w:val="en-US"/>
              </w:rPr>
              <w:t xml:space="preserve"> (</w:t>
            </w:r>
            <w:proofErr w:type="spellStart"/>
            <w:r w:rsidRPr="00026A30">
              <w:rPr>
                <w:color w:val="CC7832"/>
                <w:lang w:val="en-US"/>
              </w:rPr>
              <w:t>val</w:t>
            </w:r>
            <w:proofErr w:type="spellEnd"/>
            <w:r w:rsidRPr="00026A30">
              <w:rPr>
                <w:color w:val="CC7832"/>
                <w:lang w:val="en-US"/>
              </w:rPr>
              <w:t xml:space="preserve"> </w:t>
            </w:r>
            <w:r w:rsidRPr="00026A30">
              <w:rPr>
                <w:color w:val="9876AA"/>
                <w:lang w:val="en-US"/>
              </w:rPr>
              <w:t>context</w:t>
            </w:r>
            <w:r w:rsidRPr="00026A30">
              <w:rPr>
                <w:color w:val="A9B7C6"/>
                <w:lang w:val="en-US"/>
              </w:rPr>
              <w:t xml:space="preserve">: Context): </w:t>
            </w:r>
            <w:proofErr w:type="spellStart"/>
            <w:r w:rsidRPr="00026A30">
              <w:rPr>
                <w:color w:val="A9B7C6"/>
                <w:lang w:val="en-US"/>
              </w:rPr>
              <w:t>SQLiteOpenHelper</w:t>
            </w:r>
            <w:proofErr w:type="spellEnd"/>
            <w:r w:rsidRPr="00026A30">
              <w:rPr>
                <w:color w:val="A9B7C6"/>
                <w:lang w:val="en-US"/>
              </w:rPr>
              <w:t xml:space="preserve"> (context</w:t>
            </w:r>
            <w:r w:rsidRPr="00026A30">
              <w:rPr>
                <w:color w:val="CC7832"/>
                <w:lang w:val="en-US"/>
              </w:rPr>
              <w:t>,</w:t>
            </w:r>
            <w:r w:rsidRPr="00026A30">
              <w:rPr>
                <w:color w:val="6A8759"/>
                <w:lang w:val="en-US"/>
              </w:rPr>
              <w:t>"</w:t>
            </w:r>
            <w:proofErr w:type="spellStart"/>
            <w:r w:rsidRPr="00026A30">
              <w:rPr>
                <w:color w:val="6A8759"/>
                <w:lang w:val="en-US"/>
              </w:rPr>
              <w:t>crimeDB</w:t>
            </w:r>
            <w:proofErr w:type="spellEnd"/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CC7832"/>
                <w:lang w:val="en-US"/>
              </w:rPr>
              <w:t xml:space="preserve">, null, </w:t>
            </w:r>
            <w:r w:rsidRPr="00026A30">
              <w:rPr>
                <w:color w:val="6897BB"/>
                <w:lang w:val="en-US"/>
              </w:rPr>
              <w:t>1</w:t>
            </w:r>
            <w:r w:rsidRPr="00026A30">
              <w:rPr>
                <w:color w:val="A9B7C6"/>
                <w:lang w:val="en-US"/>
              </w:rPr>
              <w:t>) {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override fun </w:t>
            </w:r>
            <w:proofErr w:type="spellStart"/>
            <w:proofErr w:type="gramStart"/>
            <w:r w:rsidRPr="00026A30">
              <w:rPr>
                <w:color w:val="FFC66D"/>
                <w:lang w:val="en-US"/>
              </w:rPr>
              <w:t>onCreate</w:t>
            </w:r>
            <w:proofErr w:type="spellEnd"/>
            <w:r w:rsidRPr="00026A30">
              <w:rPr>
                <w:color w:val="A9B7C6"/>
                <w:lang w:val="en-US"/>
              </w:rPr>
              <w:t>(</w:t>
            </w:r>
            <w:proofErr w:type="spellStart"/>
            <w:proofErr w:type="gramEnd"/>
            <w:r w:rsidRPr="00026A30">
              <w:rPr>
                <w:color w:val="A9B7C6"/>
                <w:lang w:val="en-US"/>
              </w:rPr>
              <w:t>db</w:t>
            </w:r>
            <w:proofErr w:type="spellEnd"/>
            <w:r w:rsidRPr="00026A30">
              <w:rPr>
                <w:color w:val="A9B7C6"/>
                <w:lang w:val="en-US"/>
              </w:rPr>
              <w:t xml:space="preserve">: </w:t>
            </w:r>
            <w:proofErr w:type="spellStart"/>
            <w:r w:rsidRPr="00026A30">
              <w:rPr>
                <w:color w:val="A9B7C6"/>
                <w:lang w:val="en-US"/>
              </w:rPr>
              <w:t>SQLiteDatabase</w:t>
            </w:r>
            <w:proofErr w:type="spellEnd"/>
            <w:r w:rsidRPr="00026A30">
              <w:rPr>
                <w:color w:val="A9B7C6"/>
                <w:lang w:val="en-US"/>
              </w:rPr>
              <w:t>?)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 xml:space="preserve">quary = 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shd w:val="clear" w:color="auto" w:fill="364135"/>
                <w:lang w:val="en-US"/>
              </w:rPr>
              <w:t>CREATE TABLE crimeDB (id INT PRIMARY KEY, title TEXT, date TEXT, suspend TEXT)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lang w:val="en-US"/>
              </w:rPr>
              <w:br/>
              <w:t xml:space="preserve">        </w:t>
            </w:r>
            <w:r w:rsidRPr="00026A30">
              <w:rPr>
                <w:color w:val="A9B7C6"/>
                <w:lang w:val="en-US"/>
              </w:rPr>
              <w:t>db!!.execSQL(quary)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override fun </w:t>
            </w:r>
            <w:r w:rsidRPr="00026A30">
              <w:rPr>
                <w:color w:val="FFC66D"/>
                <w:lang w:val="en-US"/>
              </w:rPr>
              <w:t>onUpgrade</w:t>
            </w:r>
            <w:r w:rsidRPr="00026A30">
              <w:rPr>
                <w:color w:val="A9B7C6"/>
                <w:lang w:val="en-US"/>
              </w:rPr>
              <w:t>(db: SQLiteDatabase?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oldVersion: Int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newVersion: Int) {</w:t>
            </w:r>
            <w:r w:rsidRPr="00026A30">
              <w:rPr>
                <w:color w:val="A9B7C6"/>
                <w:lang w:val="en-US"/>
              </w:rPr>
              <w:br/>
              <w:t xml:space="preserve">        db!!.execSQL(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shd w:val="clear" w:color="auto" w:fill="364135"/>
                <w:lang w:val="en-US"/>
              </w:rPr>
              <w:t>DROP TABLE IF EXISTS crimeDB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onCreate(db)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fun </w:t>
            </w:r>
            <w:r w:rsidRPr="00026A30">
              <w:rPr>
                <w:color w:val="FFC66D"/>
                <w:lang w:val="en-US"/>
              </w:rPr>
              <w:t>addCrime</w:t>
            </w:r>
            <w:r w:rsidRPr="00026A30">
              <w:rPr>
                <w:color w:val="A9B7C6"/>
                <w:lang w:val="en-US"/>
              </w:rPr>
              <w:t>(crime: Crime)</w:t>
            </w:r>
            <w:r w:rsidRPr="00026A30">
              <w:rPr>
                <w:color w:val="A9B7C6"/>
                <w:lang w:val="en-US"/>
              </w:rPr>
              <w:br/>
              <w:t xml:space="preserve">   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>values = ContentValues()</w:t>
            </w:r>
            <w:r w:rsidRPr="00026A30">
              <w:rPr>
                <w:color w:val="A9B7C6"/>
                <w:lang w:val="en-US"/>
              </w:rPr>
              <w:br/>
              <w:t xml:space="preserve">        values.put(</w:t>
            </w:r>
            <w:r w:rsidRPr="00026A30">
              <w:rPr>
                <w:color w:val="6A8759"/>
                <w:lang w:val="en-US"/>
              </w:rPr>
              <w:t>"title"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crime.</w:t>
            </w:r>
            <w:r w:rsidRPr="00026A30">
              <w:rPr>
                <w:color w:val="9876AA"/>
                <w:lang w:val="en-US"/>
              </w:rPr>
              <w:t>title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lastRenderedPageBreak/>
              <w:t xml:space="preserve">        values.put(</w:t>
            </w:r>
            <w:r w:rsidRPr="00026A30">
              <w:rPr>
                <w:color w:val="6A8759"/>
                <w:lang w:val="en-US"/>
              </w:rPr>
              <w:t>"date"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crime.</w:t>
            </w:r>
            <w:r w:rsidRPr="00026A30">
              <w:rPr>
                <w:color w:val="9876AA"/>
                <w:lang w:val="en-US"/>
              </w:rPr>
              <w:t>date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values.put(</w:t>
            </w:r>
            <w:r w:rsidRPr="00026A30">
              <w:rPr>
                <w:color w:val="6A8759"/>
                <w:lang w:val="en-US"/>
              </w:rPr>
              <w:t>"suspend"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crime.</w:t>
            </w:r>
            <w:r w:rsidRPr="00026A30">
              <w:rPr>
                <w:color w:val="9876AA"/>
                <w:lang w:val="en-US"/>
              </w:rPr>
              <w:t>suspend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 xml:space="preserve">db = </w:t>
            </w:r>
            <w:r w:rsidRPr="00026A30">
              <w:rPr>
                <w:color w:val="CC7832"/>
                <w:lang w:val="en-US"/>
              </w:rPr>
              <w:t>this</w:t>
            </w:r>
            <w:r w:rsidRPr="00026A30">
              <w:rPr>
                <w:color w:val="A9B7C6"/>
                <w:lang w:val="en-US"/>
              </w:rPr>
              <w:t>.</w:t>
            </w:r>
            <w:r w:rsidRPr="00026A30">
              <w:rPr>
                <w:i/>
                <w:iCs/>
                <w:color w:val="9876AA"/>
                <w:lang w:val="en-US"/>
              </w:rPr>
              <w:t>writableDatabase</w:t>
            </w:r>
            <w:r w:rsidRPr="00026A30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026A30">
              <w:rPr>
                <w:color w:val="A9B7C6"/>
                <w:lang w:val="en-US"/>
              </w:rPr>
              <w:t>db.insert(</w:t>
            </w:r>
            <w:r w:rsidRPr="00026A30">
              <w:rPr>
                <w:color w:val="6A8759"/>
                <w:lang w:val="en-US"/>
              </w:rPr>
              <w:t>"crimeDB"</w:t>
            </w:r>
            <w:r w:rsidRPr="00026A30">
              <w:rPr>
                <w:color w:val="CC7832"/>
                <w:lang w:val="en-US"/>
              </w:rPr>
              <w:t xml:space="preserve">, null, </w:t>
            </w:r>
            <w:r w:rsidRPr="00026A30">
              <w:rPr>
                <w:color w:val="A9B7C6"/>
                <w:lang w:val="en-US"/>
              </w:rPr>
              <w:t>values)</w:t>
            </w:r>
            <w:r w:rsidRPr="00026A30">
              <w:rPr>
                <w:color w:val="A9B7C6"/>
                <w:lang w:val="en-US"/>
              </w:rPr>
              <w:br/>
              <w:t xml:space="preserve">        db.close()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fun </w:t>
            </w:r>
            <w:r w:rsidRPr="00026A30">
              <w:rPr>
                <w:color w:val="FFC66D"/>
                <w:lang w:val="en-US"/>
              </w:rPr>
              <w:t>deleteAllCrimes</w:t>
            </w:r>
            <w:r w:rsidRPr="00026A30">
              <w:rPr>
                <w:color w:val="A9B7C6"/>
                <w:lang w:val="en-US"/>
              </w:rPr>
              <w:t>()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 xml:space="preserve">db = </w:t>
            </w:r>
            <w:r w:rsidRPr="00026A30">
              <w:rPr>
                <w:i/>
                <w:iCs/>
                <w:color w:val="9876AA"/>
                <w:lang w:val="en-US"/>
              </w:rPr>
              <w:t>writableDatabase</w:t>
            </w:r>
            <w:r w:rsidRPr="00026A30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026A30">
              <w:rPr>
                <w:color w:val="A9B7C6"/>
                <w:lang w:val="en-US"/>
              </w:rPr>
              <w:t>db.delete(</w:t>
            </w:r>
            <w:r w:rsidRPr="00026A30">
              <w:rPr>
                <w:color w:val="6A8759"/>
                <w:lang w:val="en-US"/>
              </w:rPr>
              <w:t>"crimeDB"</w:t>
            </w:r>
            <w:r w:rsidRPr="00026A30">
              <w:rPr>
                <w:color w:val="CC7832"/>
                <w:lang w:val="en-US"/>
              </w:rPr>
              <w:t>, null, null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BBB529"/>
                <w:lang w:val="en-US"/>
              </w:rPr>
              <w:t>@SuppressLint</w:t>
            </w:r>
            <w:r w:rsidRPr="00026A30">
              <w:rPr>
                <w:color w:val="A9B7C6"/>
                <w:lang w:val="en-US"/>
              </w:rPr>
              <w:t>(</w:t>
            </w:r>
            <w:r w:rsidRPr="00026A30">
              <w:rPr>
                <w:color w:val="6A8759"/>
                <w:lang w:val="en-US"/>
              </w:rPr>
              <w:t>"Range"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fun </w:t>
            </w:r>
            <w:r w:rsidRPr="00026A30">
              <w:rPr>
                <w:color w:val="FFC66D"/>
                <w:lang w:val="en-US"/>
              </w:rPr>
              <w:t>readAllCrimes</w:t>
            </w:r>
            <w:r w:rsidRPr="00026A30">
              <w:rPr>
                <w:color w:val="A9B7C6"/>
                <w:lang w:val="en-US"/>
              </w:rPr>
              <w:t>(): ArrayList&lt;Crime&gt; 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>crimes = ArrayList&lt;Crime&gt;()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 xml:space="preserve">db = </w:t>
            </w:r>
            <w:r w:rsidRPr="00026A30">
              <w:rPr>
                <w:i/>
                <w:iCs/>
                <w:color w:val="9876AA"/>
                <w:lang w:val="en-US"/>
              </w:rPr>
              <w:t>writableDatabase</w:t>
            </w:r>
            <w:r w:rsidRPr="00026A30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var </w:t>
            </w:r>
            <w:r w:rsidRPr="00026A30">
              <w:rPr>
                <w:color w:val="A9B7C6"/>
                <w:lang w:val="en-US"/>
              </w:rPr>
              <w:t xml:space="preserve">cursor: Cursor? = </w:t>
            </w:r>
            <w:r w:rsidRPr="00026A30">
              <w:rPr>
                <w:color w:val="CC7832"/>
                <w:lang w:val="en-US"/>
              </w:rPr>
              <w:t>null</w:t>
            </w:r>
            <w:r w:rsidRPr="00026A30">
              <w:rPr>
                <w:color w:val="CC7832"/>
                <w:lang w:val="en-US"/>
              </w:rPr>
              <w:br/>
              <w:t xml:space="preserve">        try </w:t>
            </w:r>
            <w:r w:rsidRPr="00026A30">
              <w:rPr>
                <w:color w:val="A9B7C6"/>
                <w:lang w:val="en-US"/>
              </w:rPr>
              <w:t>{</w:t>
            </w:r>
            <w:r w:rsidRPr="00026A30">
              <w:rPr>
                <w:color w:val="A9B7C6"/>
                <w:lang w:val="en-US"/>
              </w:rPr>
              <w:br/>
              <w:t xml:space="preserve">            cursor = db.rawQuery(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shd w:val="clear" w:color="auto" w:fill="364135"/>
                <w:lang w:val="en-US"/>
              </w:rPr>
              <w:t>select * from crimeDB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CC7832"/>
                <w:lang w:val="en-US"/>
              </w:rPr>
              <w:t>, null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} </w:t>
            </w:r>
            <w:r w:rsidRPr="00026A30">
              <w:rPr>
                <w:color w:val="CC7832"/>
                <w:lang w:val="en-US"/>
              </w:rPr>
              <w:t xml:space="preserve">catch </w:t>
            </w:r>
            <w:r w:rsidRPr="00026A30">
              <w:rPr>
                <w:color w:val="A9B7C6"/>
                <w:lang w:val="en-US"/>
              </w:rPr>
              <w:t>(e: SQLiteException) {</w:t>
            </w:r>
            <w:r w:rsidRPr="00026A30">
              <w:rPr>
                <w:color w:val="A9B7C6"/>
                <w:lang w:val="en-US"/>
              </w:rPr>
              <w:br/>
              <w:t xml:space="preserve">            </w:t>
            </w:r>
            <w:r w:rsidRPr="00026A30">
              <w:rPr>
                <w:color w:val="CC7832"/>
                <w:lang w:val="en-US"/>
              </w:rPr>
              <w:t xml:space="preserve">return </w:t>
            </w:r>
            <w:r w:rsidRPr="00026A30">
              <w:rPr>
                <w:color w:val="A9B7C6"/>
                <w:lang w:val="en-US"/>
              </w:rPr>
              <w:t>ArrayList()</w:t>
            </w:r>
            <w:r w:rsidRPr="00026A30">
              <w:rPr>
                <w:color w:val="A9B7C6"/>
                <w:lang w:val="en-US"/>
              </w:rPr>
              <w:br/>
              <w:t xml:space="preserve">        }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var </w:t>
            </w:r>
            <w:r w:rsidRPr="00026A30">
              <w:rPr>
                <w:color w:val="A9B7C6"/>
                <w:lang w:val="en-US"/>
              </w:rPr>
              <w:t>title: String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var </w:t>
            </w:r>
            <w:r w:rsidRPr="00026A30">
              <w:rPr>
                <w:color w:val="A9B7C6"/>
                <w:lang w:val="en-US"/>
              </w:rPr>
              <w:t>date: String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var </w:t>
            </w:r>
            <w:r w:rsidRPr="00026A30">
              <w:rPr>
                <w:color w:val="A9B7C6"/>
                <w:lang w:val="en-US"/>
              </w:rPr>
              <w:t>suspend: String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if </w:t>
            </w:r>
            <w:r w:rsidRPr="00026A30">
              <w:rPr>
                <w:color w:val="A9B7C6"/>
                <w:lang w:val="en-US"/>
              </w:rPr>
              <w:t>(cursor!!.moveToFirst()) {</w:t>
            </w:r>
            <w:r w:rsidRPr="00026A30">
              <w:rPr>
                <w:color w:val="A9B7C6"/>
                <w:lang w:val="en-US"/>
              </w:rPr>
              <w:br/>
              <w:t xml:space="preserve">            </w:t>
            </w:r>
            <w:r w:rsidRPr="00026A30">
              <w:rPr>
                <w:color w:val="CC7832"/>
                <w:lang w:val="en-US"/>
              </w:rPr>
              <w:t xml:space="preserve">while </w:t>
            </w:r>
            <w:r w:rsidRPr="00026A30">
              <w:rPr>
                <w:color w:val="A9B7C6"/>
                <w:lang w:val="en-US"/>
              </w:rPr>
              <w:t>(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</w:t>
            </w:r>
            <w:r w:rsidRPr="00026A30">
              <w:rPr>
                <w:i/>
                <w:iCs/>
                <w:color w:val="9876AA"/>
                <w:lang w:val="en-US"/>
              </w:rPr>
              <w:t xml:space="preserve">isAfterLast </w:t>
            </w:r>
            <w:r w:rsidRPr="00026A30">
              <w:rPr>
                <w:color w:val="A9B7C6"/>
                <w:lang w:val="en-US"/>
              </w:rPr>
              <w:t xml:space="preserve">== </w:t>
            </w:r>
            <w:r w:rsidRPr="00026A30">
              <w:rPr>
                <w:color w:val="CC7832"/>
                <w:lang w:val="en-US"/>
              </w:rPr>
              <w:t>false</w:t>
            </w:r>
            <w:r w:rsidRPr="00026A30">
              <w:rPr>
                <w:color w:val="A9B7C6"/>
                <w:lang w:val="en-US"/>
              </w:rPr>
              <w:t>) {</w:t>
            </w:r>
            <w:r w:rsidRPr="00026A30">
              <w:rPr>
                <w:color w:val="A9B7C6"/>
                <w:lang w:val="en-US"/>
              </w:rPr>
              <w:br/>
              <w:t xml:space="preserve">                title = 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.getString(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.getColumnIndex(DBContract.CrimesEntry.</w:t>
            </w:r>
            <w:r w:rsidRPr="00026A30">
              <w:rPr>
                <w:color w:val="9876AA"/>
                <w:lang w:val="en-US"/>
              </w:rPr>
              <w:t>TITLE</w:t>
            </w:r>
            <w:r w:rsidRPr="00026A30">
              <w:rPr>
                <w:color w:val="A9B7C6"/>
                <w:lang w:val="en-US"/>
              </w:rPr>
              <w:t>))</w:t>
            </w:r>
            <w:r w:rsidRPr="00026A30">
              <w:rPr>
                <w:color w:val="A9B7C6"/>
                <w:lang w:val="en-US"/>
              </w:rPr>
              <w:br/>
              <w:t xml:space="preserve">                date = 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.getString(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.getColumnIndex(DBContract.CrimesEntry.</w:t>
            </w:r>
            <w:r w:rsidRPr="00026A30">
              <w:rPr>
                <w:color w:val="9876AA"/>
                <w:lang w:val="en-US"/>
              </w:rPr>
              <w:t>DATE</w:t>
            </w:r>
            <w:r w:rsidRPr="00026A30">
              <w:rPr>
                <w:color w:val="A9B7C6"/>
                <w:lang w:val="en-US"/>
              </w:rPr>
              <w:t>))</w:t>
            </w:r>
            <w:r w:rsidRPr="00026A30">
              <w:rPr>
                <w:color w:val="A9B7C6"/>
                <w:lang w:val="en-US"/>
              </w:rPr>
              <w:br/>
              <w:t xml:space="preserve">                suspend = 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.getString(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.getColumnIndex(DBContract.CrimesEntry.</w:t>
            </w:r>
            <w:r w:rsidRPr="00026A30">
              <w:rPr>
                <w:color w:val="9876AA"/>
                <w:lang w:val="en-US"/>
              </w:rPr>
              <w:t>SUSPEND</w:t>
            </w:r>
            <w:r w:rsidRPr="00026A30">
              <w:rPr>
                <w:color w:val="A9B7C6"/>
                <w:lang w:val="en-US"/>
              </w:rPr>
              <w:t>))</w:t>
            </w:r>
            <w:r w:rsidRPr="00026A30">
              <w:rPr>
                <w:color w:val="A9B7C6"/>
                <w:lang w:val="en-US"/>
              </w:rPr>
              <w:br/>
              <w:t xml:space="preserve">                crimes.add(Crime(title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date</w:t>
            </w:r>
            <w:r w:rsidRPr="00026A30">
              <w:rPr>
                <w:color w:val="CC7832"/>
                <w:lang w:val="en-US"/>
              </w:rPr>
              <w:t xml:space="preserve">, </w:t>
            </w:r>
            <w:r w:rsidRPr="00026A30">
              <w:rPr>
                <w:color w:val="A9B7C6"/>
                <w:lang w:val="en-US"/>
              </w:rPr>
              <w:t>suspend))</w:t>
            </w:r>
            <w:r w:rsidRPr="00026A30">
              <w:rPr>
                <w:color w:val="A9B7C6"/>
                <w:lang w:val="en-US"/>
              </w:rPr>
              <w:br/>
              <w:t xml:space="preserve">                </w:t>
            </w:r>
            <w:r w:rsidRPr="00026A30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026A30">
              <w:rPr>
                <w:color w:val="A9B7C6"/>
                <w:lang w:val="en-US"/>
              </w:rPr>
              <w:t>.moveToNext()</w:t>
            </w:r>
            <w:r w:rsidRPr="00026A30">
              <w:rPr>
                <w:color w:val="A9B7C6"/>
                <w:lang w:val="en-US"/>
              </w:rPr>
              <w:br/>
              <w:t xml:space="preserve">            }</w:t>
            </w:r>
            <w:r w:rsidRPr="00026A30">
              <w:rPr>
                <w:color w:val="A9B7C6"/>
                <w:lang w:val="en-US"/>
              </w:rPr>
              <w:br/>
              <w:t xml:space="preserve">        }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return </w:t>
            </w:r>
            <w:r w:rsidRPr="00026A30">
              <w:rPr>
                <w:color w:val="A9B7C6"/>
                <w:lang w:val="en-US"/>
              </w:rPr>
              <w:t>crimes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</w:r>
            <w:r w:rsidRPr="00026A30">
              <w:rPr>
                <w:color w:val="A9B7C6"/>
                <w:lang w:val="en-US"/>
              </w:rPr>
              <w:br/>
              <w:t xml:space="preserve">    </w:t>
            </w:r>
            <w:r w:rsidRPr="00026A30">
              <w:rPr>
                <w:color w:val="CC7832"/>
                <w:lang w:val="en-US"/>
              </w:rPr>
              <w:t xml:space="preserve">fun </w:t>
            </w:r>
            <w:r w:rsidRPr="00026A30">
              <w:rPr>
                <w:color w:val="FFC66D"/>
                <w:lang w:val="en-US"/>
              </w:rPr>
              <w:t>getCrime</w:t>
            </w:r>
            <w:r w:rsidRPr="00026A30">
              <w:rPr>
                <w:color w:val="A9B7C6"/>
                <w:lang w:val="en-US"/>
              </w:rPr>
              <w:t xml:space="preserve">(title: String):Boolean </w:t>
            </w:r>
            <w:r w:rsidRPr="00026A3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</w:t>
            </w:r>
            <w:r w:rsidRPr="00026A3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функцию</w:t>
            </w:r>
            <w:r w:rsidRPr="00026A3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передается</w:t>
            </w:r>
            <w:r w:rsidRPr="00026A3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пароль</w:t>
            </w:r>
            <w:r w:rsidRPr="00026A3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</w:t>
            </w:r>
            <w:r w:rsidRPr="00026A3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логин</w:t>
            </w:r>
            <w:r w:rsidRPr="00026A30">
              <w:rPr>
                <w:color w:val="808080"/>
                <w:lang w:val="en-US"/>
              </w:rPr>
              <w:br/>
              <w:t xml:space="preserve">    </w:t>
            </w:r>
            <w:r w:rsidRPr="00026A30">
              <w:rPr>
                <w:color w:val="A9B7C6"/>
                <w:lang w:val="en-US"/>
              </w:rPr>
              <w:t>{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 xml:space="preserve">db = </w:t>
            </w:r>
            <w:r w:rsidRPr="00026A30">
              <w:rPr>
                <w:color w:val="CC7832"/>
                <w:lang w:val="en-US"/>
              </w:rPr>
              <w:t>this</w:t>
            </w:r>
            <w:r w:rsidRPr="00026A30">
              <w:rPr>
                <w:color w:val="A9B7C6"/>
                <w:lang w:val="en-US"/>
              </w:rPr>
              <w:t>.</w:t>
            </w:r>
            <w:r w:rsidRPr="00026A30">
              <w:rPr>
                <w:i/>
                <w:iCs/>
                <w:color w:val="9876AA"/>
                <w:lang w:val="en-US"/>
              </w:rPr>
              <w:t>readableDatabase</w:t>
            </w:r>
            <w:r w:rsidRPr="00026A30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r w:rsidRPr="00026A30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поиск</w:t>
            </w:r>
            <w:r w:rsidRPr="00026A3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через</w:t>
            </w:r>
            <w:r w:rsidRPr="00026A3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запрос</w:t>
            </w:r>
            <w:r w:rsidRPr="00026A30">
              <w:rPr>
                <w:color w:val="808080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val </w:t>
            </w:r>
            <w:r w:rsidRPr="00026A30">
              <w:rPr>
                <w:color w:val="A9B7C6"/>
                <w:lang w:val="en-US"/>
              </w:rPr>
              <w:t>result = db.rawQuery(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6A8759"/>
                <w:shd w:val="clear" w:color="auto" w:fill="364135"/>
                <w:lang w:val="en-US"/>
              </w:rPr>
              <w:t>SELECT * FROM crimeDB WHERE title = '</w:t>
            </w:r>
            <w:r w:rsidRPr="00026A30">
              <w:rPr>
                <w:color w:val="CC7832"/>
                <w:lang w:val="en-US"/>
              </w:rPr>
              <w:t>$</w:t>
            </w:r>
            <w:r w:rsidRPr="00026A30">
              <w:rPr>
                <w:color w:val="A9B7C6"/>
                <w:lang w:val="en-US"/>
              </w:rPr>
              <w:t>title</w:t>
            </w:r>
            <w:r w:rsidRPr="00026A30">
              <w:rPr>
                <w:color w:val="6A8759"/>
                <w:shd w:val="clear" w:color="auto" w:fill="364135"/>
                <w:lang w:val="en-US"/>
              </w:rPr>
              <w:t>'</w:t>
            </w:r>
            <w:r w:rsidRPr="00026A30">
              <w:rPr>
                <w:color w:val="6A8759"/>
                <w:lang w:val="en-US"/>
              </w:rPr>
              <w:t>"</w:t>
            </w:r>
            <w:r w:rsidRPr="00026A30">
              <w:rPr>
                <w:color w:val="CC7832"/>
                <w:lang w:val="en-US"/>
              </w:rPr>
              <w:t>,null</w:t>
            </w:r>
            <w:r w:rsidRPr="00026A30">
              <w:rPr>
                <w:color w:val="A9B7C6"/>
                <w:lang w:val="en-US"/>
              </w:rPr>
              <w:t>)</w:t>
            </w:r>
            <w:r w:rsidRPr="00026A30">
              <w:rPr>
                <w:color w:val="A9B7C6"/>
                <w:lang w:val="en-US"/>
              </w:rPr>
              <w:br/>
              <w:t xml:space="preserve">        </w:t>
            </w:r>
            <w:r w:rsidRPr="00026A30">
              <w:rPr>
                <w:color w:val="808080"/>
                <w:lang w:val="en-US"/>
              </w:rPr>
              <w:t>//</w:t>
            </w:r>
            <w:r>
              <w:rPr>
                <w:color w:val="808080"/>
              </w:rPr>
              <w:t>выводим</w:t>
            </w:r>
            <w:r w:rsidRPr="00026A30">
              <w:rPr>
                <w:color w:val="808080"/>
                <w:lang w:val="en-US"/>
              </w:rPr>
              <w:t xml:space="preserve">  true </w:t>
            </w:r>
            <w:r>
              <w:rPr>
                <w:color w:val="808080"/>
              </w:rPr>
              <w:t>или</w:t>
            </w:r>
            <w:r w:rsidRPr="00026A30">
              <w:rPr>
                <w:color w:val="808080"/>
                <w:lang w:val="en-US"/>
              </w:rPr>
              <w:t xml:space="preserve"> false</w:t>
            </w:r>
            <w:r w:rsidRPr="00026A30">
              <w:rPr>
                <w:color w:val="808080"/>
                <w:lang w:val="en-US"/>
              </w:rPr>
              <w:br/>
              <w:t xml:space="preserve">        </w:t>
            </w:r>
            <w:r w:rsidRPr="00026A30">
              <w:rPr>
                <w:color w:val="CC7832"/>
                <w:lang w:val="en-US"/>
              </w:rPr>
              <w:t xml:space="preserve">return </w:t>
            </w:r>
            <w:r w:rsidRPr="00026A30">
              <w:rPr>
                <w:color w:val="A9B7C6"/>
                <w:lang w:val="en-US"/>
              </w:rPr>
              <w:t>result.moveToFirst()</w:t>
            </w:r>
            <w:r w:rsidRPr="00026A30">
              <w:rPr>
                <w:color w:val="A9B7C6"/>
                <w:lang w:val="en-US"/>
              </w:rPr>
              <w:br/>
              <w:t xml:space="preserve">    }</w:t>
            </w:r>
            <w:r w:rsidRPr="00026A30">
              <w:rPr>
                <w:color w:val="A9B7C6"/>
                <w:lang w:val="en-US"/>
              </w:rPr>
              <w:br/>
              <w:t>}</w:t>
            </w:r>
          </w:p>
        </w:tc>
      </w:tr>
    </w:tbl>
    <w:p w14:paraId="001E7DCF" w14:textId="77777777" w:rsidR="00026A30" w:rsidRPr="00026A30" w:rsidRDefault="00026A30" w:rsidP="00026A30">
      <w:pPr>
        <w:rPr>
          <w:rFonts w:cs="Times New Roman"/>
          <w:szCs w:val="28"/>
          <w:lang w:val="en-US"/>
        </w:rPr>
      </w:pPr>
    </w:p>
    <w:sectPr w:rsidR="00026A30" w:rsidRPr="00026A3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A3BD7" w14:textId="77777777" w:rsidR="002C4EB9" w:rsidRDefault="002C4EB9" w:rsidP="002C4EB9">
      <w:pPr>
        <w:spacing w:after="0" w:line="240" w:lineRule="auto"/>
      </w:pPr>
      <w:r>
        <w:separator/>
      </w:r>
    </w:p>
  </w:endnote>
  <w:endnote w:type="continuationSeparator" w:id="0">
    <w:p w14:paraId="3C1D7EC7" w14:textId="77777777" w:rsidR="002C4EB9" w:rsidRDefault="002C4EB9" w:rsidP="002C4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B7D0A" w14:textId="77777777" w:rsidR="002C4EB9" w:rsidRDefault="002C4EB9" w:rsidP="002C4EB9">
      <w:pPr>
        <w:spacing w:after="0" w:line="240" w:lineRule="auto"/>
      </w:pPr>
      <w:r>
        <w:separator/>
      </w:r>
    </w:p>
  </w:footnote>
  <w:footnote w:type="continuationSeparator" w:id="0">
    <w:p w14:paraId="7B30EF1D" w14:textId="77777777" w:rsidR="002C4EB9" w:rsidRDefault="002C4EB9" w:rsidP="002C4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23E03"/>
    <w:multiLevelType w:val="hybridMultilevel"/>
    <w:tmpl w:val="213E97A8"/>
    <w:lvl w:ilvl="0" w:tplc="AF0E633A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0A"/>
    <w:rsid w:val="00004E03"/>
    <w:rsid w:val="00026A30"/>
    <w:rsid w:val="000513C3"/>
    <w:rsid w:val="001D6E86"/>
    <w:rsid w:val="002502AF"/>
    <w:rsid w:val="00290B25"/>
    <w:rsid w:val="002926CA"/>
    <w:rsid w:val="002C4EB9"/>
    <w:rsid w:val="00350268"/>
    <w:rsid w:val="003D4F86"/>
    <w:rsid w:val="00405417"/>
    <w:rsid w:val="005F4875"/>
    <w:rsid w:val="0075018D"/>
    <w:rsid w:val="0090349B"/>
    <w:rsid w:val="009636CD"/>
    <w:rsid w:val="009B441E"/>
    <w:rsid w:val="009F2A0A"/>
    <w:rsid w:val="00A64B5A"/>
    <w:rsid w:val="00AA6BE1"/>
    <w:rsid w:val="00AE0F3B"/>
    <w:rsid w:val="00B86EEB"/>
    <w:rsid w:val="00BF5D1F"/>
    <w:rsid w:val="00CD2316"/>
    <w:rsid w:val="00D149A8"/>
    <w:rsid w:val="00DA0919"/>
    <w:rsid w:val="00E8214B"/>
    <w:rsid w:val="00F127D7"/>
    <w:rsid w:val="00F853F6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EE5A"/>
  <w15:docId w15:val="{B65FFC0E-7C31-4BA5-8E88-7140DAC4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B25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636CD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6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C4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E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header"/>
    <w:basedOn w:val="a"/>
    <w:link w:val="ac"/>
    <w:uiPriority w:val="99"/>
    <w:unhideWhenUsed/>
    <w:rsid w:val="002C4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C4EB9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2C4E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C4EB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%20&#1086;&#1090;&#1095;&#1077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отчетов.dotx</Template>
  <TotalTime>21</TotalTime>
  <Pages>9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305-4</dc:creator>
  <cp:lastModifiedBy>305-4</cp:lastModifiedBy>
  <cp:revision>2</cp:revision>
  <dcterms:created xsi:type="dcterms:W3CDTF">2023-12-22T09:44:00Z</dcterms:created>
  <dcterms:modified xsi:type="dcterms:W3CDTF">2023-12-22T10:05:00Z</dcterms:modified>
</cp:coreProperties>
</file>